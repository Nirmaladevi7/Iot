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EE39" w14:textId="4539BCE1" w:rsidR="00662AC4" w:rsidRDefault="00D36CDB" w:rsidP="00DB6173">
      <w:pPr>
        <w:pStyle w:val="Heading1"/>
      </w:pPr>
      <w:r>
        <w:t>Smart par</w:t>
      </w:r>
      <w:r w:rsidR="003045AC">
        <w:t xml:space="preserve">king </w:t>
      </w:r>
    </w:p>
    <w:p w14:paraId="42A5CD0F" w14:textId="31D1FCB7" w:rsidR="00662AC4" w:rsidRPr="00EC535D" w:rsidRDefault="003045AC" w:rsidP="0050573E">
      <w:pPr>
        <w:pStyle w:val="Heading2"/>
        <w:rPr>
          <w:color w:val="538135" w:themeColor="accent6" w:themeShade="BF"/>
        </w:rPr>
      </w:pPr>
      <w:r w:rsidRPr="00EC535D">
        <w:rPr>
          <w:color w:val="538135" w:themeColor="accent6" w:themeShade="BF"/>
        </w:rPr>
        <w:t xml:space="preserve">Project </w:t>
      </w:r>
      <w:r w:rsidR="0050573E" w:rsidRPr="00EC535D">
        <w:rPr>
          <w:color w:val="538135" w:themeColor="accent6" w:themeShade="BF"/>
        </w:rPr>
        <w:t xml:space="preserve">objectives </w:t>
      </w:r>
      <w:r w:rsidR="00F1776C" w:rsidRPr="00EC535D">
        <w:rPr>
          <w:color w:val="538135" w:themeColor="accent6" w:themeShade="BF"/>
        </w:rPr>
        <w:t>:</w:t>
      </w:r>
    </w:p>
    <w:p w14:paraId="10F906ED" w14:textId="639CCF49" w:rsidR="00D649A5" w:rsidRDefault="00F1776C" w:rsidP="00F1776C">
      <w:r>
        <w:t xml:space="preserve">     </w:t>
      </w:r>
      <w:r w:rsidR="000006CE">
        <w:t>To</w:t>
      </w:r>
      <w:r>
        <w:t xml:space="preserve">  </w:t>
      </w:r>
      <w:r w:rsidR="00D649A5">
        <w:t xml:space="preserve">Begin building </w:t>
      </w:r>
      <w:r w:rsidR="000006CE">
        <w:t>o</w:t>
      </w:r>
      <w:r w:rsidR="00D649A5">
        <w:t xml:space="preserve">ur project by deploying </w:t>
      </w:r>
      <w:proofErr w:type="spellStart"/>
      <w:r w:rsidR="00D649A5">
        <w:t>IoT</w:t>
      </w:r>
      <w:proofErr w:type="spellEnd"/>
      <w:r w:rsidR="00D649A5">
        <w:t xml:space="preserve"> devices and then Developing a Python script on the </w:t>
      </w:r>
      <w:proofErr w:type="spellStart"/>
      <w:r w:rsidR="00D649A5">
        <w:t>IoT</w:t>
      </w:r>
      <w:proofErr w:type="spellEnd"/>
      <w:r w:rsidR="00D649A5">
        <w:t xml:space="preserve"> devices as per </w:t>
      </w:r>
      <w:r w:rsidR="004C31D7">
        <w:t>our</w:t>
      </w:r>
      <w:r w:rsidR="00D649A5">
        <w:t xml:space="preserve"> project requirement. </w:t>
      </w:r>
    </w:p>
    <w:p w14:paraId="680B3450" w14:textId="77777777" w:rsidR="004C31D7" w:rsidRPr="00F1776C" w:rsidRDefault="004C31D7" w:rsidP="00F1776C"/>
    <w:p w14:paraId="1BB32958" w14:textId="102B9A8E" w:rsidR="00F1776C" w:rsidRPr="000142AF" w:rsidRDefault="00786833" w:rsidP="00F1776C">
      <w:pPr>
        <w:rPr>
          <w:color w:val="4472C4" w:themeColor="accent1"/>
        </w:rPr>
      </w:pPr>
      <w:r w:rsidRPr="000142AF">
        <w:rPr>
          <w:color w:val="4472C4" w:themeColor="accent1"/>
        </w:rPr>
        <w:t xml:space="preserve">What components is am </w:t>
      </w:r>
      <w:r w:rsidR="001844C7" w:rsidRPr="000142AF">
        <w:rPr>
          <w:color w:val="4472C4" w:themeColor="accent1"/>
        </w:rPr>
        <w:t xml:space="preserve">going to </w:t>
      </w:r>
      <w:r w:rsidR="009E14BC" w:rsidRPr="000142AF">
        <w:rPr>
          <w:color w:val="4472C4" w:themeColor="accent1"/>
        </w:rPr>
        <w:t xml:space="preserve">choose </w:t>
      </w:r>
      <w:r w:rsidR="001844C7" w:rsidRPr="000142AF">
        <w:rPr>
          <w:color w:val="4472C4" w:themeColor="accent1"/>
        </w:rPr>
        <w:t>do</w:t>
      </w:r>
      <w:r w:rsidR="009E14BC" w:rsidRPr="000142AF">
        <w:rPr>
          <w:color w:val="4472C4" w:themeColor="accent1"/>
        </w:rPr>
        <w:t xml:space="preserve"> my project</w:t>
      </w:r>
      <w:r w:rsidR="001844C7" w:rsidRPr="000142AF">
        <w:rPr>
          <w:color w:val="4472C4" w:themeColor="accent1"/>
        </w:rPr>
        <w:t>?</w:t>
      </w:r>
    </w:p>
    <w:p w14:paraId="65E1D73A" w14:textId="58C48755" w:rsidR="006D573C" w:rsidRPr="0022692C" w:rsidRDefault="008C55B3" w:rsidP="0022692C">
      <w:pPr>
        <w:pStyle w:val="ListParagraph"/>
        <w:numPr>
          <w:ilvl w:val="0"/>
          <w:numId w:val="6"/>
        </w:numPr>
        <w:rPr>
          <w:color w:val="A5A5A5" w:themeColor="accent3"/>
        </w:rPr>
      </w:pPr>
      <w:r>
        <w:rPr>
          <w:color w:val="000000" w:themeColor="text1"/>
        </w:rPr>
        <w:t>Raspberry Pi</w:t>
      </w:r>
    </w:p>
    <w:p w14:paraId="568C7AC3" w14:textId="0E584A8A" w:rsidR="0022692C" w:rsidRPr="009E41E8" w:rsidRDefault="0022692C" w:rsidP="0022692C">
      <w:pPr>
        <w:pStyle w:val="ListParagraph"/>
        <w:numPr>
          <w:ilvl w:val="0"/>
          <w:numId w:val="6"/>
        </w:numPr>
        <w:rPr>
          <w:color w:val="A5A5A5" w:themeColor="accent3"/>
        </w:rPr>
      </w:pPr>
      <w:r>
        <w:rPr>
          <w:color w:val="000000" w:themeColor="text1"/>
        </w:rPr>
        <w:t>A</w:t>
      </w:r>
      <w:r w:rsidR="009E41E8">
        <w:rPr>
          <w:color w:val="000000" w:themeColor="text1"/>
        </w:rPr>
        <w:t xml:space="preserve">rduino Uno </w:t>
      </w:r>
    </w:p>
    <w:p w14:paraId="1405D92E" w14:textId="218A2970" w:rsidR="009E41E8" w:rsidRPr="000C7387" w:rsidRDefault="000C7387" w:rsidP="0022692C">
      <w:pPr>
        <w:pStyle w:val="ListParagraph"/>
        <w:numPr>
          <w:ilvl w:val="0"/>
          <w:numId w:val="6"/>
        </w:numPr>
        <w:rPr>
          <w:color w:val="A5A5A5" w:themeColor="accent3"/>
        </w:rPr>
      </w:pPr>
      <w:r>
        <w:rPr>
          <w:color w:val="000000" w:themeColor="text1"/>
        </w:rPr>
        <w:t xml:space="preserve">Jumper </w:t>
      </w:r>
    </w:p>
    <w:p w14:paraId="44885C0E" w14:textId="34181CC6" w:rsidR="000C7387" w:rsidRPr="00CB4164" w:rsidRDefault="00CB4164" w:rsidP="0022692C">
      <w:pPr>
        <w:pStyle w:val="ListParagraph"/>
        <w:numPr>
          <w:ilvl w:val="0"/>
          <w:numId w:val="6"/>
        </w:numPr>
        <w:rPr>
          <w:color w:val="A5A5A5" w:themeColor="accent3"/>
        </w:rPr>
      </w:pPr>
      <w:r>
        <w:rPr>
          <w:color w:val="000000" w:themeColor="text1"/>
        </w:rPr>
        <w:t>Ultra Sonic sensor -3</w:t>
      </w:r>
    </w:p>
    <w:p w14:paraId="5D9EEAA6" w14:textId="7DE7022A" w:rsidR="00CB4164" w:rsidRPr="00D46CC8" w:rsidRDefault="00A15F37" w:rsidP="0022692C">
      <w:pPr>
        <w:pStyle w:val="ListParagraph"/>
        <w:numPr>
          <w:ilvl w:val="0"/>
          <w:numId w:val="6"/>
        </w:numPr>
        <w:rPr>
          <w:color w:val="A5A5A5" w:themeColor="accent3"/>
        </w:rPr>
      </w:pPr>
      <w:r>
        <w:rPr>
          <w:color w:val="000000" w:themeColor="text1"/>
        </w:rPr>
        <w:t>USB cable</w:t>
      </w:r>
    </w:p>
    <w:p w14:paraId="15780DD0" w14:textId="076BD98B" w:rsidR="00545F20" w:rsidRPr="000142AF" w:rsidRDefault="00496027" w:rsidP="000142AF">
      <w:pPr>
        <w:pStyle w:val="ListParagraph"/>
        <w:numPr>
          <w:ilvl w:val="0"/>
          <w:numId w:val="6"/>
        </w:numPr>
        <w:rPr>
          <w:color w:val="A5A5A5" w:themeColor="accent3"/>
        </w:rPr>
      </w:pPr>
      <w:r w:rsidRPr="00496027">
        <w:rPr>
          <w:color w:val="000000" w:themeColor="text1"/>
        </w:rPr>
        <w:t>ESP8266 Wi-Fi module</w:t>
      </w:r>
      <w:r>
        <w:rPr>
          <w:color w:val="A5A5A5" w:themeColor="accent3"/>
        </w:rPr>
        <w:t xml:space="preserve"> </w:t>
      </w:r>
    </w:p>
    <w:p w14:paraId="2B0E8D66" w14:textId="77777777" w:rsidR="00C84E16" w:rsidRPr="008C63CD" w:rsidRDefault="00C84E16" w:rsidP="00C84E16">
      <w:pPr>
        <w:pStyle w:val="ListParagraph"/>
        <w:ind w:left="1440"/>
        <w:rPr>
          <w:color w:val="A5A5A5" w:themeColor="accent3"/>
        </w:rPr>
      </w:pPr>
    </w:p>
    <w:p w14:paraId="4633997A" w14:textId="56947C53" w:rsidR="008C63CD" w:rsidRPr="00983019" w:rsidRDefault="0091331A" w:rsidP="008C63CD">
      <w:pPr>
        <w:rPr>
          <w:color w:val="FFD966" w:themeColor="accent4" w:themeTint="99"/>
        </w:rPr>
      </w:pPr>
      <w:r w:rsidRPr="00983019">
        <w:rPr>
          <w:color w:val="FFD966" w:themeColor="accent4" w:themeTint="99"/>
        </w:rPr>
        <w:t>Raspberry Pi</w:t>
      </w:r>
      <w:r w:rsidR="00C84E16" w:rsidRPr="00983019">
        <w:rPr>
          <w:color w:val="FFD966" w:themeColor="accent4" w:themeTint="99"/>
        </w:rPr>
        <w:t>:</w:t>
      </w:r>
    </w:p>
    <w:p w14:paraId="343D5DF5" w14:textId="79B757B0" w:rsidR="00C84E16" w:rsidRDefault="00C84E16" w:rsidP="008C63CD">
      <w:pPr>
        <w:rPr>
          <w:color w:val="000000" w:themeColor="text1"/>
        </w:rPr>
      </w:pPr>
      <w:r>
        <w:rPr>
          <w:color w:val="ED7D31" w:themeColor="accent2"/>
        </w:rPr>
        <w:t xml:space="preserve">       </w:t>
      </w:r>
      <w:r w:rsidR="00BE7674">
        <w:rPr>
          <w:color w:val="000000" w:themeColor="text1"/>
        </w:rPr>
        <w:t>The Raspberry Pi is a low cost, credit-card sized computer that plugs into a computer monitor or TV, and uses a standard keyboard and mouse.</w:t>
      </w:r>
    </w:p>
    <w:p w14:paraId="09DC7873" w14:textId="77777777" w:rsidR="006F557F" w:rsidRDefault="006F557F" w:rsidP="008C63CD">
      <w:pPr>
        <w:rPr>
          <w:color w:val="000000" w:themeColor="text1"/>
        </w:rPr>
      </w:pPr>
    </w:p>
    <w:p w14:paraId="2BC44503" w14:textId="5FF03261" w:rsidR="00F96BB8" w:rsidRDefault="00F96BB8" w:rsidP="008C63CD">
      <w:pPr>
        <w:rPr>
          <w:color w:val="000000" w:themeColor="text1"/>
        </w:rPr>
      </w:pPr>
      <w:r>
        <w:rPr>
          <w:color w:val="000000" w:themeColor="text1"/>
        </w:rPr>
        <w:t xml:space="preserve">      It is used as hardware for various devices </w:t>
      </w:r>
      <w:r w:rsidR="000C304C">
        <w:rPr>
          <w:color w:val="000000" w:themeColor="text1"/>
        </w:rPr>
        <w:t xml:space="preserve">like </w:t>
      </w:r>
      <w:proofErr w:type="spellStart"/>
      <w:r w:rsidR="000C304C">
        <w:rPr>
          <w:color w:val="000000" w:themeColor="text1"/>
        </w:rPr>
        <w:t>iot</w:t>
      </w:r>
      <w:proofErr w:type="spellEnd"/>
      <w:r w:rsidR="000C304C">
        <w:rPr>
          <w:color w:val="000000" w:themeColor="text1"/>
        </w:rPr>
        <w:t xml:space="preserve"> which act as minicomputer</w:t>
      </w:r>
      <w:r w:rsidR="00587DC2">
        <w:rPr>
          <w:color w:val="000000" w:themeColor="text1"/>
        </w:rPr>
        <w:t>.</w:t>
      </w:r>
    </w:p>
    <w:p w14:paraId="740DF8A8" w14:textId="77777777" w:rsidR="006F557F" w:rsidRDefault="006F557F" w:rsidP="008C63CD">
      <w:pPr>
        <w:rPr>
          <w:color w:val="000000" w:themeColor="text1"/>
        </w:rPr>
      </w:pPr>
    </w:p>
    <w:p w14:paraId="7EC26111" w14:textId="33634CF8" w:rsidR="00587DC2" w:rsidRDefault="0061790E" w:rsidP="008C63CD">
      <w:pPr>
        <w:rPr>
          <w:color w:val="000000" w:themeColor="text1"/>
        </w:rPr>
      </w:pPr>
      <w:r>
        <w:rPr>
          <w:color w:val="000000" w:themeColor="text1"/>
        </w:rPr>
        <w:t xml:space="preserve">     For </w:t>
      </w:r>
      <w:r w:rsidR="00540B88">
        <w:rPr>
          <w:color w:val="000000" w:themeColor="text1"/>
        </w:rPr>
        <w:t>b</w:t>
      </w:r>
      <w:r>
        <w:rPr>
          <w:color w:val="000000" w:themeColor="text1"/>
        </w:rPr>
        <w:t xml:space="preserve">uilding </w:t>
      </w:r>
      <w:r w:rsidR="00540B88">
        <w:rPr>
          <w:color w:val="000000" w:themeColor="text1"/>
        </w:rPr>
        <w:t xml:space="preserve">the model for my project </w:t>
      </w:r>
      <w:proofErr w:type="spellStart"/>
      <w:r w:rsidR="00540B88">
        <w:rPr>
          <w:color w:val="000000" w:themeColor="text1"/>
        </w:rPr>
        <w:t>i</w:t>
      </w:r>
      <w:proofErr w:type="spellEnd"/>
      <w:r w:rsidR="00540B88">
        <w:rPr>
          <w:color w:val="000000" w:themeColor="text1"/>
        </w:rPr>
        <w:t xml:space="preserve"> use raspberry Pi as hardware device</w:t>
      </w:r>
      <w:r w:rsidR="006135A3">
        <w:rPr>
          <w:color w:val="000000" w:themeColor="text1"/>
        </w:rPr>
        <w:t xml:space="preserve"> and this helps to give better support </w:t>
      </w:r>
      <w:r w:rsidR="006F557F">
        <w:rPr>
          <w:color w:val="000000" w:themeColor="text1"/>
        </w:rPr>
        <w:t>for my project as hardware.</w:t>
      </w:r>
    </w:p>
    <w:p w14:paraId="2F875A48" w14:textId="77777777" w:rsidR="009B0CE1" w:rsidRDefault="009B0CE1" w:rsidP="008C63CD">
      <w:pPr>
        <w:rPr>
          <w:color w:val="000000" w:themeColor="text1"/>
        </w:rPr>
      </w:pPr>
    </w:p>
    <w:p w14:paraId="567FAE2A" w14:textId="75FA0892" w:rsidR="009B0CE1" w:rsidRDefault="009B0CE1" w:rsidP="008C63CD">
      <w:pPr>
        <w:rPr>
          <w:color w:val="FFD966" w:themeColor="accent4" w:themeTint="99"/>
        </w:rPr>
      </w:pPr>
      <w:r w:rsidRPr="00983019">
        <w:rPr>
          <w:color w:val="FFD966" w:themeColor="accent4" w:themeTint="99"/>
        </w:rPr>
        <w:t>Ultra Sonic sensor:</w:t>
      </w:r>
      <w:r w:rsidR="00983019">
        <w:rPr>
          <w:color w:val="FFD966" w:themeColor="accent4" w:themeTint="99"/>
        </w:rPr>
        <w:t xml:space="preserve"> </w:t>
      </w:r>
    </w:p>
    <w:p w14:paraId="535D9858" w14:textId="5E26B060" w:rsidR="00983019" w:rsidRDefault="00983019" w:rsidP="008C63CD">
      <w:pPr>
        <w:rPr>
          <w:color w:val="000000" w:themeColor="text1"/>
        </w:rPr>
      </w:pPr>
      <w:r>
        <w:rPr>
          <w:color w:val="FFD966" w:themeColor="accent4" w:themeTint="99"/>
        </w:rPr>
        <w:t xml:space="preserve">     </w:t>
      </w:r>
      <w:r>
        <w:rPr>
          <w:color w:val="000000" w:themeColor="text1"/>
        </w:rPr>
        <w:t xml:space="preserve">     For better and </w:t>
      </w:r>
      <w:r w:rsidR="00B1252E">
        <w:rPr>
          <w:color w:val="000000" w:themeColor="text1"/>
        </w:rPr>
        <w:t>efficient data collection about parking slot we use ultrasonic sensor in our project</w:t>
      </w:r>
      <w:r w:rsidR="00E120B6">
        <w:rPr>
          <w:color w:val="000000" w:themeColor="text1"/>
        </w:rPr>
        <w:t>.</w:t>
      </w:r>
    </w:p>
    <w:p w14:paraId="4D676194" w14:textId="77777777" w:rsidR="00E120B6" w:rsidRDefault="00E120B6" w:rsidP="008C63CD">
      <w:pPr>
        <w:rPr>
          <w:color w:val="000000" w:themeColor="text1"/>
        </w:rPr>
      </w:pPr>
    </w:p>
    <w:p w14:paraId="250299B4" w14:textId="3CD428B0" w:rsidR="00E120B6" w:rsidRDefault="00E120B6" w:rsidP="008C63CD">
      <w:pPr>
        <w:rPr>
          <w:color w:val="000000" w:themeColor="text1"/>
        </w:rPr>
      </w:pPr>
      <w:r>
        <w:rPr>
          <w:color w:val="000000" w:themeColor="text1"/>
        </w:rPr>
        <w:t xml:space="preserve">            IR sensor can be used but it do not </w:t>
      </w:r>
      <w:r w:rsidR="009D0270">
        <w:rPr>
          <w:color w:val="000000" w:themeColor="text1"/>
        </w:rPr>
        <w:t>works as efficient in sun light</w:t>
      </w:r>
      <w:r w:rsidR="002F3E88">
        <w:rPr>
          <w:color w:val="000000" w:themeColor="text1"/>
        </w:rPr>
        <w:t xml:space="preserve"> as ultra Sonic sensor.</w:t>
      </w:r>
    </w:p>
    <w:p w14:paraId="05AE4FF8" w14:textId="77777777" w:rsidR="002F3E88" w:rsidRDefault="002F3E88" w:rsidP="008C63CD">
      <w:pPr>
        <w:rPr>
          <w:color w:val="000000" w:themeColor="text1"/>
        </w:rPr>
      </w:pPr>
    </w:p>
    <w:p w14:paraId="7CD224F6" w14:textId="2E527A94" w:rsidR="002F3E88" w:rsidRDefault="002F3E88" w:rsidP="008C63CD">
      <w:pPr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 w:rsidR="00F425A1">
        <w:rPr>
          <w:color w:val="000000" w:themeColor="text1"/>
        </w:rPr>
        <w:t>Ultra Sonic sensor gives as best result about empty spaces to park .so w</w:t>
      </w:r>
      <w:r w:rsidR="003C1819">
        <w:rPr>
          <w:color w:val="000000" w:themeColor="text1"/>
        </w:rPr>
        <w:t>e use this sensor to identify the space for parking</w:t>
      </w:r>
      <w:r w:rsidR="003C37A7">
        <w:rPr>
          <w:color w:val="000000" w:themeColor="text1"/>
        </w:rPr>
        <w:t>.</w:t>
      </w:r>
    </w:p>
    <w:p w14:paraId="07D7B266" w14:textId="77777777" w:rsidR="00AC0D6D" w:rsidRDefault="00AC0D6D" w:rsidP="008C63CD">
      <w:pPr>
        <w:rPr>
          <w:color w:val="000000" w:themeColor="text1"/>
        </w:rPr>
      </w:pPr>
    </w:p>
    <w:p w14:paraId="33AC70FE" w14:textId="61522D85" w:rsidR="003D1637" w:rsidRDefault="003D1637" w:rsidP="008C63CD">
      <w:pPr>
        <w:rPr>
          <w:color w:val="000000" w:themeColor="text1"/>
        </w:rPr>
      </w:pPr>
      <w:r>
        <w:rPr>
          <w:color w:val="000000" w:themeColor="text1"/>
        </w:rPr>
        <w:t xml:space="preserve">          For small implementation of our project we use</w:t>
      </w:r>
      <w:r w:rsidR="00AC0D6D">
        <w:rPr>
          <w:color w:val="000000" w:themeColor="text1"/>
        </w:rPr>
        <w:t xml:space="preserve"> only 3 ultra Sonic sensor.</w:t>
      </w:r>
    </w:p>
    <w:p w14:paraId="7F597CF6" w14:textId="77777777" w:rsidR="00FD74EA" w:rsidRDefault="00FD74EA" w:rsidP="008C63CD">
      <w:pPr>
        <w:rPr>
          <w:color w:val="000000" w:themeColor="text1"/>
        </w:rPr>
      </w:pPr>
    </w:p>
    <w:p w14:paraId="75DF0C25" w14:textId="5E64C4BF" w:rsidR="00FD74EA" w:rsidRDefault="00FD74EA" w:rsidP="008C63CD">
      <w:pPr>
        <w:rPr>
          <w:color w:val="FFD966" w:themeColor="accent4" w:themeTint="99"/>
        </w:rPr>
      </w:pPr>
      <w:r w:rsidRPr="00D70303">
        <w:rPr>
          <w:color w:val="FFD966" w:themeColor="accent4" w:themeTint="99"/>
        </w:rPr>
        <w:t>Arduino Uno:</w:t>
      </w:r>
    </w:p>
    <w:p w14:paraId="4E74358B" w14:textId="7DCBB665" w:rsidR="00C309A5" w:rsidRDefault="00545F20" w:rsidP="008C63CD">
      <w:pPr>
        <w:rPr>
          <w:color w:val="000000" w:themeColor="text1"/>
        </w:rPr>
      </w:pPr>
      <w:r>
        <w:rPr>
          <w:color w:val="FFD966" w:themeColor="accent4" w:themeTint="99"/>
        </w:rPr>
        <w:t xml:space="preserve">                </w:t>
      </w:r>
      <w:r w:rsidR="002E127B">
        <w:rPr>
          <w:color w:val="000000" w:themeColor="text1"/>
        </w:rPr>
        <w:t xml:space="preserve">Arduino Uno is a microcontroller </w:t>
      </w:r>
      <w:r w:rsidR="00C309A5">
        <w:rPr>
          <w:color w:val="000000" w:themeColor="text1"/>
        </w:rPr>
        <w:t>which is act as a brain of the project.</w:t>
      </w:r>
      <w:r w:rsidR="00491B27">
        <w:rPr>
          <w:color w:val="000000" w:themeColor="text1"/>
        </w:rPr>
        <w:t xml:space="preserve"> That having pins that are used to connect devices to it.</w:t>
      </w:r>
    </w:p>
    <w:p w14:paraId="15B223B8" w14:textId="77777777" w:rsidR="00491B27" w:rsidRDefault="00491B27" w:rsidP="008C63CD">
      <w:pPr>
        <w:rPr>
          <w:color w:val="000000" w:themeColor="text1"/>
        </w:rPr>
      </w:pPr>
    </w:p>
    <w:p w14:paraId="1BC1F0C0" w14:textId="1D877B5C" w:rsidR="00491B27" w:rsidRDefault="006F2B70" w:rsidP="008C63CD">
      <w:pPr>
        <w:rPr>
          <w:color w:val="000000" w:themeColor="text1"/>
        </w:rPr>
      </w:pPr>
      <w:r>
        <w:rPr>
          <w:color w:val="000000" w:themeColor="text1"/>
        </w:rPr>
        <w:t xml:space="preserve">           For our project we bonds the raspberry Pi </w:t>
      </w:r>
      <w:r w:rsidR="007E4EBE">
        <w:rPr>
          <w:color w:val="000000" w:themeColor="text1"/>
        </w:rPr>
        <w:t xml:space="preserve">to </w:t>
      </w:r>
      <w:proofErr w:type="spellStart"/>
      <w:r w:rsidR="007E4EBE">
        <w:rPr>
          <w:color w:val="000000" w:themeColor="text1"/>
        </w:rPr>
        <w:t>arduino</w:t>
      </w:r>
      <w:proofErr w:type="spellEnd"/>
      <w:r w:rsidR="007E4EBE">
        <w:rPr>
          <w:color w:val="000000" w:themeColor="text1"/>
        </w:rPr>
        <w:t xml:space="preserve"> Uno by u</w:t>
      </w:r>
      <w:r w:rsidR="00282B56">
        <w:rPr>
          <w:color w:val="000000" w:themeColor="text1"/>
        </w:rPr>
        <w:t xml:space="preserve">sing bread board and connect with careful </w:t>
      </w:r>
      <w:r w:rsidR="00803CFC">
        <w:rPr>
          <w:color w:val="000000" w:themeColor="text1"/>
        </w:rPr>
        <w:t xml:space="preserve">things like pin </w:t>
      </w:r>
      <w:proofErr w:type="spellStart"/>
      <w:r w:rsidR="00803CFC">
        <w:rPr>
          <w:color w:val="000000" w:themeColor="text1"/>
        </w:rPr>
        <w:t>numbers,ground</w:t>
      </w:r>
      <w:proofErr w:type="spellEnd"/>
      <w:r w:rsidR="00803CFC">
        <w:rPr>
          <w:color w:val="000000" w:themeColor="text1"/>
        </w:rPr>
        <w:t xml:space="preserve">, VCC </w:t>
      </w:r>
      <w:r w:rsidR="00AE34F5">
        <w:rPr>
          <w:color w:val="000000" w:themeColor="text1"/>
        </w:rPr>
        <w:t>etc.</w:t>
      </w:r>
    </w:p>
    <w:p w14:paraId="60615A50" w14:textId="77777777" w:rsidR="00AE34F5" w:rsidRDefault="00AE34F5" w:rsidP="008C63CD">
      <w:pPr>
        <w:rPr>
          <w:color w:val="000000" w:themeColor="text1"/>
        </w:rPr>
      </w:pPr>
    </w:p>
    <w:p w14:paraId="2AEC50D0" w14:textId="0FA9464A" w:rsidR="00D23CB3" w:rsidRDefault="00D72A99" w:rsidP="003B3EF1">
      <w:pPr>
        <w:rPr>
          <w:color w:val="000000" w:themeColor="text1"/>
        </w:rPr>
      </w:pPr>
      <w:r>
        <w:rPr>
          <w:color w:val="000000" w:themeColor="text1"/>
        </w:rPr>
        <w:t xml:space="preserve">Following are the steps </w:t>
      </w:r>
      <w:r w:rsidR="00D23CB3">
        <w:rPr>
          <w:color w:val="000000" w:themeColor="text1"/>
        </w:rPr>
        <w:t>for a smart parking system using Raspberry Pi and an ultrasonic sensor:</w:t>
      </w:r>
    </w:p>
    <w:p w14:paraId="46E4F2B6" w14:textId="77777777" w:rsidR="00D23CB3" w:rsidRDefault="00D23CB3" w:rsidP="003B3EF1">
      <w:pPr>
        <w:rPr>
          <w:color w:val="000000" w:themeColor="text1"/>
        </w:rPr>
      </w:pPr>
    </w:p>
    <w:p w14:paraId="583FFDF7" w14:textId="77777777" w:rsidR="00D23CB3" w:rsidRDefault="00D23CB3" w:rsidP="003B3EF1">
      <w:pPr>
        <w:rPr>
          <w:color w:val="000000" w:themeColor="text1"/>
        </w:rPr>
      </w:pPr>
      <w:r>
        <w:rPr>
          <w:color w:val="000000" w:themeColor="text1"/>
        </w:rPr>
        <w:t>1. Connect the VCC pin of the ultrasonic sensor to the 5V pin of the Raspberry Pi.</w:t>
      </w:r>
    </w:p>
    <w:p w14:paraId="29FEE25F" w14:textId="77777777" w:rsidR="00D23CB3" w:rsidRDefault="00D23CB3" w:rsidP="003B3EF1">
      <w:pPr>
        <w:rPr>
          <w:color w:val="000000" w:themeColor="text1"/>
        </w:rPr>
      </w:pPr>
      <w:r>
        <w:rPr>
          <w:color w:val="000000" w:themeColor="text1"/>
        </w:rPr>
        <w:t>2. Connect the GND pin of the ultrasonic sensor to the GND pin of the Raspberry Pi.</w:t>
      </w:r>
    </w:p>
    <w:p w14:paraId="323F10BB" w14:textId="77777777" w:rsidR="00D23CB3" w:rsidRDefault="00D23CB3" w:rsidP="003B3EF1">
      <w:pPr>
        <w:rPr>
          <w:color w:val="000000" w:themeColor="text1"/>
        </w:rPr>
      </w:pPr>
      <w:r>
        <w:rPr>
          <w:color w:val="000000" w:themeColor="text1"/>
        </w:rPr>
        <w:t>3. Connect the TRIG pin of the ultrasonic sensor to GPIO pin 17 (BCM) of the Raspberry Pi.</w:t>
      </w:r>
    </w:p>
    <w:p w14:paraId="3871B4F2" w14:textId="77777777" w:rsidR="00D23CB3" w:rsidRDefault="00D23CB3" w:rsidP="003B3EF1">
      <w:pPr>
        <w:rPr>
          <w:color w:val="000000" w:themeColor="text1"/>
        </w:rPr>
      </w:pPr>
      <w:r>
        <w:rPr>
          <w:color w:val="000000" w:themeColor="text1"/>
        </w:rPr>
        <w:t>4. Connect the ECHO pin of the ultrasonic sensor to GPIO pin 27 (BCM) of the Raspberry Pi.</w:t>
      </w:r>
    </w:p>
    <w:p w14:paraId="72B03D1E" w14:textId="77777777" w:rsidR="00985435" w:rsidRDefault="00985435" w:rsidP="003B3EF1">
      <w:pPr>
        <w:rPr>
          <w:color w:val="000000" w:themeColor="text1"/>
        </w:rPr>
      </w:pPr>
    </w:p>
    <w:p w14:paraId="031E795B" w14:textId="1513F7BC" w:rsidR="004E27B7" w:rsidRDefault="00985435" w:rsidP="003B3EF1">
      <w:pPr>
        <w:rPr>
          <w:color w:val="000000" w:themeColor="text1"/>
        </w:rPr>
      </w:pPr>
      <w:r>
        <w:rPr>
          <w:color w:val="000000" w:themeColor="text1"/>
        </w:rPr>
        <w:t xml:space="preserve">Above steps can help as to </w:t>
      </w:r>
      <w:r w:rsidR="007B09CF">
        <w:rPr>
          <w:color w:val="000000" w:themeColor="text1"/>
        </w:rPr>
        <w:t>connect the ultra Sonic sensor and raspberry Pi</w:t>
      </w:r>
      <w:r w:rsidR="00894A4C">
        <w:rPr>
          <w:color w:val="000000" w:themeColor="text1"/>
        </w:rPr>
        <w:t>.</w:t>
      </w:r>
    </w:p>
    <w:p w14:paraId="43E2AD03" w14:textId="77777777" w:rsidR="00F91804" w:rsidRDefault="00F91804" w:rsidP="003B3EF1">
      <w:pPr>
        <w:rPr>
          <w:color w:val="000000" w:themeColor="text1"/>
        </w:rPr>
      </w:pPr>
    </w:p>
    <w:p w14:paraId="47B76BE0" w14:textId="77777777" w:rsidR="00496027" w:rsidRDefault="00496027" w:rsidP="003B3EF1">
      <w:pPr>
        <w:rPr>
          <w:color w:val="000000" w:themeColor="text1"/>
        </w:rPr>
      </w:pPr>
    </w:p>
    <w:p w14:paraId="0EF9136D" w14:textId="69F0BEF0" w:rsidR="00894A4C" w:rsidRDefault="0013185A" w:rsidP="003B3EF1">
      <w:pPr>
        <w:rPr>
          <w:color w:val="FFC000" w:themeColor="accent4"/>
        </w:rPr>
      </w:pPr>
      <w:r w:rsidRPr="00AB4ADB">
        <w:rPr>
          <w:color w:val="FFC000" w:themeColor="accent4"/>
        </w:rPr>
        <w:t>ESP8266 Wi-Fi module</w:t>
      </w:r>
      <w:r w:rsidR="00AB4ADB" w:rsidRPr="00AB4ADB">
        <w:rPr>
          <w:color w:val="FFC000" w:themeColor="accent4"/>
        </w:rPr>
        <w:t>:</w:t>
      </w:r>
    </w:p>
    <w:p w14:paraId="6CD0CA62" w14:textId="77777777" w:rsidR="008F60DF" w:rsidRDefault="008F60DF" w:rsidP="003B3EF1">
      <w:pPr>
        <w:rPr>
          <w:color w:val="FFC000" w:themeColor="accent4"/>
        </w:rPr>
      </w:pPr>
    </w:p>
    <w:p w14:paraId="6A84D1E6" w14:textId="3F7DE9AD" w:rsidR="00AB4ADB" w:rsidRDefault="00AB4ADB" w:rsidP="003B3EF1">
      <w:pPr>
        <w:rPr>
          <w:color w:val="000000" w:themeColor="text1"/>
        </w:rPr>
      </w:pPr>
      <w:r>
        <w:rPr>
          <w:color w:val="FFC000" w:themeColor="accent4"/>
        </w:rPr>
        <w:t xml:space="preserve">  </w:t>
      </w:r>
      <w:r w:rsidR="00A24926">
        <w:rPr>
          <w:color w:val="FFC000" w:themeColor="accent4"/>
        </w:rPr>
        <w:t xml:space="preserve">       </w:t>
      </w:r>
      <w:r w:rsidR="00A24926" w:rsidRPr="00A24926">
        <w:rPr>
          <w:color w:val="000000" w:themeColor="text1"/>
        </w:rPr>
        <w:t xml:space="preserve">    The ESP8266 Wi-Fi module </w:t>
      </w:r>
      <w:r w:rsidR="00A527CC">
        <w:rPr>
          <w:color w:val="000000" w:themeColor="text1"/>
        </w:rPr>
        <w:t>is used to send the data that collected by ultra Sonic sensor</w:t>
      </w:r>
      <w:r w:rsidR="00575C94">
        <w:rPr>
          <w:color w:val="000000" w:themeColor="text1"/>
        </w:rPr>
        <w:t>.</w:t>
      </w:r>
    </w:p>
    <w:p w14:paraId="27297C23" w14:textId="77777777" w:rsidR="00A961CB" w:rsidRDefault="00A961CB" w:rsidP="003B3EF1">
      <w:pPr>
        <w:rPr>
          <w:color w:val="000000" w:themeColor="text1"/>
        </w:rPr>
      </w:pPr>
    </w:p>
    <w:p w14:paraId="60D54159" w14:textId="4B9E9016" w:rsidR="00575C94" w:rsidRDefault="00575C94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        In this process we first coll</w:t>
      </w:r>
      <w:r w:rsidR="006E43BB">
        <w:rPr>
          <w:color w:val="000000" w:themeColor="text1"/>
        </w:rPr>
        <w:t xml:space="preserve">ect the data from ultra Sonic sensor </w:t>
      </w:r>
      <w:r w:rsidR="0032770E">
        <w:rPr>
          <w:color w:val="000000" w:themeColor="text1"/>
        </w:rPr>
        <w:t xml:space="preserve">and this to mobile using the remote server </w:t>
      </w:r>
      <w:proofErr w:type="spellStart"/>
      <w:r w:rsidR="003F79B0">
        <w:rPr>
          <w:color w:val="000000" w:themeColor="text1"/>
        </w:rPr>
        <w:t>ie</w:t>
      </w:r>
      <w:proofErr w:type="spellEnd"/>
      <w:r w:rsidR="003F79B0">
        <w:rPr>
          <w:color w:val="000000" w:themeColor="text1"/>
        </w:rPr>
        <w:t xml:space="preserve">. Cloud which can helps to get the data from the </w:t>
      </w:r>
      <w:r w:rsidR="00695DBE">
        <w:rPr>
          <w:color w:val="000000" w:themeColor="text1"/>
        </w:rPr>
        <w:t>sensors.</w:t>
      </w:r>
    </w:p>
    <w:p w14:paraId="018ECDDA" w14:textId="77777777" w:rsidR="00A961CB" w:rsidRDefault="00A961CB" w:rsidP="003B3EF1">
      <w:pPr>
        <w:rPr>
          <w:color w:val="000000" w:themeColor="text1"/>
        </w:rPr>
      </w:pPr>
    </w:p>
    <w:p w14:paraId="35E137D8" w14:textId="22976DBA" w:rsidR="00695DBE" w:rsidRDefault="00695DBE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       For sending the data we use </w:t>
      </w:r>
      <w:proofErr w:type="spellStart"/>
      <w:r>
        <w:rPr>
          <w:color w:val="000000" w:themeColor="text1"/>
        </w:rPr>
        <w:t>wifi</w:t>
      </w:r>
      <w:proofErr w:type="spellEnd"/>
      <w:r>
        <w:rPr>
          <w:color w:val="000000" w:themeColor="text1"/>
        </w:rPr>
        <w:t xml:space="preserve"> connection to give the data to user via cloud server </w:t>
      </w:r>
      <w:r w:rsidR="004F68A4">
        <w:rPr>
          <w:color w:val="000000" w:themeColor="text1"/>
        </w:rPr>
        <w:t>.</w:t>
      </w:r>
    </w:p>
    <w:p w14:paraId="7B2219DB" w14:textId="77777777" w:rsidR="008E5028" w:rsidRDefault="008E5028" w:rsidP="003B3EF1">
      <w:pPr>
        <w:rPr>
          <w:color w:val="000000" w:themeColor="text1"/>
        </w:rPr>
      </w:pPr>
    </w:p>
    <w:p w14:paraId="6474E81D" w14:textId="07384412" w:rsidR="00923A6C" w:rsidRDefault="00923A6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   We must give the name of the channel of cloud server </w:t>
      </w:r>
      <w:r w:rsidR="00607645">
        <w:rPr>
          <w:color w:val="000000" w:themeColor="text1"/>
        </w:rPr>
        <w:t>to send the information about empty spaces.</w:t>
      </w:r>
    </w:p>
    <w:p w14:paraId="133CE234" w14:textId="21BE9DC3" w:rsidR="009D04AD" w:rsidRDefault="009D04AD" w:rsidP="003B3EF1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2E75CCF" w14:textId="21A8434A" w:rsidR="009D04AD" w:rsidRDefault="009D04AD" w:rsidP="003B3EF1">
      <w:pPr>
        <w:rPr>
          <w:color w:val="000000" w:themeColor="text1"/>
        </w:rPr>
      </w:pPr>
      <w:r>
        <w:rPr>
          <w:color w:val="000000" w:themeColor="text1"/>
        </w:rPr>
        <w:t xml:space="preserve">The code can be in any language like </w:t>
      </w:r>
      <w:r w:rsidR="00E00F22">
        <w:rPr>
          <w:color w:val="000000" w:themeColor="text1"/>
        </w:rPr>
        <w:t>C, Python,</w:t>
      </w:r>
      <w:r w:rsidR="000D3E6C">
        <w:rPr>
          <w:color w:val="000000" w:themeColor="text1"/>
        </w:rPr>
        <w:t xml:space="preserve"> Java, PHP </w:t>
      </w:r>
      <w:proofErr w:type="spellStart"/>
      <w:r w:rsidR="00062FAA">
        <w:rPr>
          <w:color w:val="000000" w:themeColor="text1"/>
        </w:rPr>
        <w:t>etc</w:t>
      </w:r>
      <w:proofErr w:type="spellEnd"/>
    </w:p>
    <w:p w14:paraId="5D91FA78" w14:textId="77777777" w:rsidR="00955771" w:rsidRDefault="00955771" w:rsidP="003B3EF1">
      <w:pPr>
        <w:rPr>
          <w:color w:val="000000" w:themeColor="text1"/>
        </w:rPr>
      </w:pPr>
    </w:p>
    <w:p w14:paraId="1DFE1BB8" w14:textId="74734E58" w:rsidR="00062FAA" w:rsidRDefault="00062FAA" w:rsidP="003B3EF1">
      <w:pPr>
        <w:rPr>
          <w:color w:val="000000" w:themeColor="text1"/>
        </w:rPr>
      </w:pPr>
      <w:r>
        <w:rPr>
          <w:color w:val="000000" w:themeColor="text1"/>
        </w:rPr>
        <w:t xml:space="preserve">For my project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choose the code below </w:t>
      </w:r>
      <w:r w:rsidR="00805A1A">
        <w:rPr>
          <w:color w:val="000000" w:themeColor="text1"/>
        </w:rPr>
        <w:t>:</w:t>
      </w:r>
    </w:p>
    <w:p w14:paraId="3EC461F5" w14:textId="77777777" w:rsidR="0082107C" w:rsidRDefault="0082107C" w:rsidP="003B3EF1">
      <w:pPr>
        <w:rPr>
          <w:color w:val="000000" w:themeColor="text1"/>
        </w:rPr>
      </w:pPr>
    </w:p>
    <w:p w14:paraId="69B72EF8" w14:textId="5843DEBA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>#include “</w:t>
      </w:r>
      <w:proofErr w:type="spellStart"/>
      <w:r>
        <w:rPr>
          <w:color w:val="000000" w:themeColor="text1"/>
        </w:rPr>
        <w:t>ThingSpeak.h</w:t>
      </w:r>
      <w:proofErr w:type="spellEnd"/>
      <w:r>
        <w:rPr>
          <w:color w:val="000000" w:themeColor="text1"/>
        </w:rPr>
        <w:t>”</w:t>
      </w:r>
    </w:p>
    <w:p w14:paraId="3391CA31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>#include &lt;ESP8266WiFi.h&gt;</w:t>
      </w:r>
    </w:p>
    <w:p w14:paraId="4785BECD" w14:textId="6B0C48C5" w:rsidR="0082107C" w:rsidRDefault="0082107C" w:rsidP="003B3EF1">
      <w:pPr>
        <w:rPr>
          <w:color w:val="000000" w:themeColor="text1"/>
        </w:rPr>
      </w:pPr>
    </w:p>
    <w:p w14:paraId="70F59144" w14:textId="79F30FA4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Char </w:t>
      </w:r>
      <w:proofErr w:type="spellStart"/>
      <w:r>
        <w:rPr>
          <w:color w:val="000000" w:themeColor="text1"/>
        </w:rPr>
        <w:t>ssid</w:t>
      </w:r>
      <w:proofErr w:type="spellEnd"/>
      <w:r>
        <w:rPr>
          <w:color w:val="000000" w:themeColor="text1"/>
        </w:rPr>
        <w:t>[] = “SSID”; //SSID here</w:t>
      </w:r>
    </w:p>
    <w:p w14:paraId="17D2D2E5" w14:textId="428521D4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Char pass[] = “PASSWORD”; </w:t>
      </w:r>
    </w:p>
    <w:p w14:paraId="6C0EC353" w14:textId="205C43CC" w:rsidR="0082107C" w:rsidRDefault="0082107C" w:rsidP="003B3EF1">
      <w:pPr>
        <w:rPr>
          <w:color w:val="000000" w:themeColor="text1"/>
        </w:rPr>
      </w:pPr>
    </w:p>
    <w:p w14:paraId="0D6825F1" w14:textId="413A1C8D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Unsigned long </w:t>
      </w:r>
      <w:proofErr w:type="spellStart"/>
      <w:r>
        <w:rPr>
          <w:color w:val="000000" w:themeColor="text1"/>
        </w:rPr>
        <w:t>Channel_ID</w:t>
      </w:r>
      <w:proofErr w:type="spellEnd"/>
      <w:r>
        <w:rPr>
          <w:color w:val="000000" w:themeColor="text1"/>
        </w:rPr>
        <w:t xml:space="preserve"> =123456; </w:t>
      </w:r>
    </w:p>
    <w:p w14:paraId="00A53D21" w14:textId="77777777" w:rsidR="00575A57" w:rsidRDefault="00575A57" w:rsidP="003B3EF1">
      <w:pPr>
        <w:rPr>
          <w:color w:val="000000" w:themeColor="text1"/>
        </w:rPr>
      </w:pPr>
    </w:p>
    <w:p w14:paraId="3E9E26F5" w14:textId="6615CC04" w:rsidR="0082107C" w:rsidRDefault="0082107C" w:rsidP="003B3EF1">
      <w:pPr>
        <w:rPr>
          <w:color w:val="000000" w:themeColor="text1"/>
        </w:rPr>
      </w:pPr>
      <w:proofErr w:type="spell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char * </w:t>
      </w:r>
      <w:proofErr w:type="spellStart"/>
      <w:r>
        <w:rPr>
          <w:color w:val="000000" w:themeColor="text1"/>
        </w:rPr>
        <w:t>myWriteAPIKey</w:t>
      </w:r>
      <w:proofErr w:type="spellEnd"/>
      <w:r>
        <w:rPr>
          <w:color w:val="000000" w:themeColor="text1"/>
        </w:rPr>
        <w:t xml:space="preserve"> = “ACBDE12345”; </w:t>
      </w:r>
    </w:p>
    <w:p w14:paraId="544967D5" w14:textId="77777777" w:rsidR="0082107C" w:rsidRDefault="0082107C" w:rsidP="003B3EF1">
      <w:pPr>
        <w:rPr>
          <w:color w:val="000000" w:themeColor="text1"/>
        </w:rPr>
      </w:pPr>
    </w:p>
    <w:p w14:paraId="1F2146A0" w14:textId="167B977C" w:rsidR="0082107C" w:rsidRDefault="0082107C" w:rsidP="003B3EF1">
      <w:pPr>
        <w:rPr>
          <w:color w:val="000000" w:themeColor="text1"/>
        </w:rPr>
      </w:pPr>
      <w:proofErr w:type="spell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Field_Number_1 = 1;</w:t>
      </w:r>
    </w:p>
    <w:p w14:paraId="5A9F1F59" w14:textId="1F72B245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>String value = “”;</w:t>
      </w:r>
    </w:p>
    <w:p w14:paraId="25826E27" w14:textId="0DD8231D" w:rsidR="0082107C" w:rsidRDefault="0082107C" w:rsidP="003B3EF1">
      <w:pPr>
        <w:rPr>
          <w:color w:val="000000" w:themeColor="text1"/>
        </w:rPr>
      </w:pP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value_1 = 0;</w:t>
      </w:r>
    </w:p>
    <w:p w14:paraId="17C89953" w14:textId="77777777" w:rsidR="0082107C" w:rsidRDefault="0082107C" w:rsidP="003B3EF1">
      <w:pPr>
        <w:rPr>
          <w:color w:val="000000" w:themeColor="text1"/>
        </w:rPr>
      </w:pPr>
      <w:proofErr w:type="spellStart"/>
      <w:r>
        <w:rPr>
          <w:color w:val="000000" w:themeColor="text1"/>
        </w:rPr>
        <w:t>WiFiClient</w:t>
      </w:r>
      <w:proofErr w:type="spellEnd"/>
      <w:r>
        <w:rPr>
          <w:color w:val="000000" w:themeColor="text1"/>
        </w:rPr>
        <w:t xml:space="preserve">  client;</w:t>
      </w:r>
    </w:p>
    <w:p w14:paraId="05AEBFC0" w14:textId="77777777" w:rsidR="0082107C" w:rsidRDefault="0082107C" w:rsidP="003B3EF1">
      <w:pPr>
        <w:rPr>
          <w:color w:val="000000" w:themeColor="text1"/>
        </w:rPr>
      </w:pPr>
    </w:p>
    <w:p w14:paraId="1BFEDDE0" w14:textId="08B5F78E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>Void setup()</w:t>
      </w:r>
    </w:p>
    <w:p w14:paraId="1B92ABE6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64D96201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Serial.begin</w:t>
      </w:r>
      <w:proofErr w:type="spellEnd"/>
      <w:r>
        <w:rPr>
          <w:color w:val="000000" w:themeColor="text1"/>
        </w:rPr>
        <w:t>(115200);</w:t>
      </w:r>
    </w:p>
    <w:p w14:paraId="0291BD33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WiFi.mode</w:t>
      </w:r>
      <w:proofErr w:type="spellEnd"/>
      <w:r>
        <w:rPr>
          <w:color w:val="000000" w:themeColor="text1"/>
        </w:rPr>
        <w:t>(WIFI_STA);</w:t>
      </w:r>
    </w:p>
    <w:p w14:paraId="2C13F22B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ThingSpeak.begin</w:t>
      </w:r>
      <w:proofErr w:type="spellEnd"/>
      <w:r>
        <w:rPr>
          <w:color w:val="000000" w:themeColor="text1"/>
        </w:rPr>
        <w:t>(client);</w:t>
      </w:r>
    </w:p>
    <w:p w14:paraId="143E2EA6" w14:textId="785F1B6E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Internet();</w:t>
      </w:r>
    </w:p>
    <w:p w14:paraId="30904450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299978C5" w14:textId="77777777" w:rsidR="0082107C" w:rsidRDefault="0082107C" w:rsidP="003B3EF1">
      <w:pPr>
        <w:rPr>
          <w:color w:val="000000" w:themeColor="text1"/>
        </w:rPr>
      </w:pPr>
    </w:p>
    <w:p w14:paraId="7FBAF0E2" w14:textId="3364E0A9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>Void loop()</w:t>
      </w:r>
    </w:p>
    <w:p w14:paraId="41B80DB4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4CF2991E" w14:textId="166F85E3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Internet();</w:t>
      </w:r>
    </w:p>
    <w:p w14:paraId="11E8EEDD" w14:textId="172821D5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If (</w:t>
      </w:r>
      <w:proofErr w:type="spellStart"/>
      <w:r>
        <w:rPr>
          <w:color w:val="000000" w:themeColor="text1"/>
        </w:rPr>
        <w:t>Serial.available</w:t>
      </w:r>
      <w:proofErr w:type="spellEnd"/>
      <w:r>
        <w:rPr>
          <w:color w:val="000000" w:themeColor="text1"/>
        </w:rPr>
        <w:t>() &gt; 0)</w:t>
      </w:r>
    </w:p>
    <w:p w14:paraId="30205B65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{</w:t>
      </w:r>
    </w:p>
    <w:p w14:paraId="645EF3A0" w14:textId="068AFFAF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Delay(100);</w:t>
      </w:r>
    </w:p>
    <w:p w14:paraId="29B53B56" w14:textId="42B1C9CA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While (</w:t>
      </w:r>
      <w:proofErr w:type="spellStart"/>
      <w:r>
        <w:rPr>
          <w:color w:val="000000" w:themeColor="text1"/>
        </w:rPr>
        <w:t>Serial.available</w:t>
      </w:r>
      <w:proofErr w:type="spellEnd"/>
      <w:r>
        <w:rPr>
          <w:color w:val="000000" w:themeColor="text1"/>
        </w:rPr>
        <w:t>() &gt; 0)</w:t>
      </w:r>
    </w:p>
    <w:p w14:paraId="28B20F89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{</w:t>
      </w:r>
    </w:p>
    <w:p w14:paraId="520AC493" w14:textId="775DE47A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  Value = </w:t>
      </w:r>
      <w:proofErr w:type="spellStart"/>
      <w:r>
        <w:rPr>
          <w:color w:val="000000" w:themeColor="text1"/>
        </w:rPr>
        <w:t>Serial.readString</w:t>
      </w:r>
      <w:proofErr w:type="spellEnd"/>
      <w:r>
        <w:rPr>
          <w:color w:val="000000" w:themeColor="text1"/>
        </w:rPr>
        <w:t>();</w:t>
      </w:r>
    </w:p>
    <w:p w14:paraId="02241206" w14:textId="7546B960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  If (value[0] == ‘*’)</w:t>
      </w:r>
    </w:p>
    <w:p w14:paraId="3CD422C2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  {</w:t>
      </w:r>
    </w:p>
    <w:p w14:paraId="31463742" w14:textId="3AAF84DB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    If (value[2] == ‘#’)</w:t>
      </w:r>
    </w:p>
    <w:p w14:paraId="6DC2B418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    {</w:t>
      </w:r>
    </w:p>
    <w:p w14:paraId="6183E3BE" w14:textId="5DB333D6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      Value_1 = value[1] – 0x30;</w:t>
      </w:r>
    </w:p>
    <w:p w14:paraId="1BC4E6F0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14:paraId="6BDC42C7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  }</w:t>
      </w:r>
    </w:p>
    <w:p w14:paraId="7BFAB1F8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14:paraId="5B8A63AA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}</w:t>
      </w:r>
    </w:p>
    <w:p w14:paraId="671E523D" w14:textId="11740702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Upload();</w:t>
      </w:r>
    </w:p>
    <w:p w14:paraId="1145D411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3EE544DA" w14:textId="77777777" w:rsidR="0082107C" w:rsidRDefault="0082107C" w:rsidP="003B3EF1">
      <w:pPr>
        <w:rPr>
          <w:color w:val="000000" w:themeColor="text1"/>
        </w:rPr>
      </w:pPr>
    </w:p>
    <w:p w14:paraId="7C8F2D44" w14:textId="77002E4C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>Void internet()</w:t>
      </w:r>
    </w:p>
    <w:p w14:paraId="1BC89440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78EC092E" w14:textId="71533AA8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If (</w:t>
      </w:r>
      <w:proofErr w:type="spellStart"/>
      <w:r>
        <w:rPr>
          <w:color w:val="000000" w:themeColor="text1"/>
        </w:rPr>
        <w:t>WiFi.status</w:t>
      </w:r>
      <w:proofErr w:type="spellEnd"/>
      <w:r>
        <w:rPr>
          <w:color w:val="000000" w:themeColor="text1"/>
        </w:rPr>
        <w:t>() != WL_CONNECTED)</w:t>
      </w:r>
    </w:p>
    <w:p w14:paraId="122910D1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{</w:t>
      </w:r>
    </w:p>
    <w:p w14:paraId="4C76D301" w14:textId="52FDE74A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While (</w:t>
      </w:r>
      <w:proofErr w:type="spellStart"/>
      <w:r>
        <w:rPr>
          <w:color w:val="000000" w:themeColor="text1"/>
        </w:rPr>
        <w:t>WiFi.status</w:t>
      </w:r>
      <w:proofErr w:type="spellEnd"/>
      <w:r>
        <w:rPr>
          <w:color w:val="000000" w:themeColor="text1"/>
        </w:rPr>
        <w:t>() != WL_CONNECTED)</w:t>
      </w:r>
    </w:p>
    <w:p w14:paraId="0589A63B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{</w:t>
      </w:r>
    </w:p>
    <w:p w14:paraId="0CBAE93F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r>
        <w:rPr>
          <w:color w:val="000000" w:themeColor="text1"/>
        </w:rPr>
        <w:t>WiFi.begin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ssid</w:t>
      </w:r>
      <w:proofErr w:type="spellEnd"/>
      <w:r>
        <w:rPr>
          <w:color w:val="000000" w:themeColor="text1"/>
        </w:rPr>
        <w:t>, pass);</w:t>
      </w:r>
    </w:p>
    <w:p w14:paraId="7992D81F" w14:textId="7800E720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  Delay(5000);</w:t>
      </w:r>
    </w:p>
    <w:p w14:paraId="117A0CFC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14:paraId="1250CC6F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}</w:t>
      </w:r>
    </w:p>
    <w:p w14:paraId="40BF6A3C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0A5B4436" w14:textId="77777777" w:rsidR="0082107C" w:rsidRDefault="0082107C" w:rsidP="003B3EF1">
      <w:pPr>
        <w:rPr>
          <w:color w:val="000000" w:themeColor="text1"/>
        </w:rPr>
      </w:pPr>
    </w:p>
    <w:p w14:paraId="6A5478DF" w14:textId="4DA75B8F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>Void upload()</w:t>
      </w:r>
    </w:p>
    <w:p w14:paraId="45ADF820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436B4B55" w14:textId="77777777" w:rsidR="009E6D66" w:rsidRDefault="009E6D66" w:rsidP="003B3EF1">
      <w:pPr>
        <w:rPr>
          <w:color w:val="000000" w:themeColor="text1"/>
        </w:rPr>
      </w:pPr>
    </w:p>
    <w:p w14:paraId="3E14B9CB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ThingSpeak.writeField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Channel_ID</w:t>
      </w:r>
      <w:proofErr w:type="spellEnd"/>
      <w:r>
        <w:rPr>
          <w:color w:val="000000" w:themeColor="text1"/>
        </w:rPr>
        <w:t xml:space="preserve">, Field_Number_1, value_1, </w:t>
      </w:r>
      <w:proofErr w:type="spellStart"/>
      <w:r>
        <w:rPr>
          <w:color w:val="000000" w:themeColor="text1"/>
        </w:rPr>
        <w:t>myWriteAPIKey</w:t>
      </w:r>
      <w:proofErr w:type="spellEnd"/>
      <w:r>
        <w:rPr>
          <w:color w:val="000000" w:themeColor="text1"/>
        </w:rPr>
        <w:t>);</w:t>
      </w:r>
    </w:p>
    <w:p w14:paraId="3C28763D" w14:textId="7B05DACC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Delay(15000);</w:t>
      </w:r>
    </w:p>
    <w:p w14:paraId="774CE5A9" w14:textId="1DD039BE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 xml:space="preserve">  Value = “”;</w:t>
      </w:r>
    </w:p>
    <w:p w14:paraId="5C138CFD" w14:textId="77777777" w:rsidR="0082107C" w:rsidRDefault="0082107C" w:rsidP="003B3EF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33D59C07" w14:textId="59CAAAE7" w:rsidR="00792C36" w:rsidRDefault="00792C36" w:rsidP="003B3EF1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7F93780A" w14:textId="55FC8C01" w:rsidR="00792C36" w:rsidRDefault="00792C36" w:rsidP="003B3EF1">
      <w:pPr>
        <w:rPr>
          <w:color w:val="ED7D31" w:themeColor="accent2"/>
        </w:rPr>
      </w:pPr>
      <w:r w:rsidRPr="00DE5904">
        <w:rPr>
          <w:color w:val="ED7D31" w:themeColor="accent2"/>
        </w:rPr>
        <w:t>Cloud server:</w:t>
      </w:r>
    </w:p>
    <w:p w14:paraId="6B28D8D3" w14:textId="77777777" w:rsidR="002B1B24" w:rsidRPr="00DE5904" w:rsidRDefault="002B1B24" w:rsidP="003B3EF1">
      <w:pPr>
        <w:rPr>
          <w:color w:val="ED7D31" w:themeColor="accent2"/>
        </w:rPr>
      </w:pPr>
    </w:p>
    <w:p w14:paraId="59C5DEF2" w14:textId="2BFA0D9F" w:rsidR="00AE34F5" w:rsidRDefault="00DE5904" w:rsidP="008C63CD">
      <w:pPr>
        <w:rPr>
          <w:color w:val="000000" w:themeColor="text1"/>
        </w:rPr>
      </w:pPr>
      <w:r>
        <w:rPr>
          <w:color w:val="000000" w:themeColor="text1"/>
        </w:rPr>
        <w:t xml:space="preserve">        For sending the </w:t>
      </w:r>
      <w:r w:rsidR="004E2233">
        <w:rPr>
          <w:color w:val="000000" w:themeColor="text1"/>
        </w:rPr>
        <w:t>parking place status data</w:t>
      </w:r>
      <w:r w:rsidR="004200FE">
        <w:rPr>
          <w:color w:val="000000" w:themeColor="text1"/>
        </w:rPr>
        <w:t xml:space="preserve"> to mobile app we use cloud server</w:t>
      </w:r>
      <w:r w:rsidR="00E6066C">
        <w:rPr>
          <w:color w:val="000000" w:themeColor="text1"/>
        </w:rPr>
        <w:t>.</w:t>
      </w:r>
    </w:p>
    <w:p w14:paraId="3BB39A6A" w14:textId="77777777" w:rsidR="00E6066C" w:rsidRDefault="00E6066C" w:rsidP="008C63CD">
      <w:pPr>
        <w:rPr>
          <w:color w:val="000000" w:themeColor="text1"/>
        </w:rPr>
      </w:pPr>
    </w:p>
    <w:p w14:paraId="18648FC8" w14:textId="25030C1B" w:rsidR="00E6066C" w:rsidRDefault="00E6066C" w:rsidP="008C63CD">
      <w:pPr>
        <w:rPr>
          <w:color w:val="000000" w:themeColor="text1"/>
        </w:rPr>
      </w:pPr>
      <w:r>
        <w:rPr>
          <w:color w:val="000000" w:themeColor="text1"/>
        </w:rPr>
        <w:t xml:space="preserve">       For our project we choose </w:t>
      </w:r>
      <w:proofErr w:type="spellStart"/>
      <w:r w:rsidR="00C6795E">
        <w:rPr>
          <w:color w:val="000000" w:themeColor="text1"/>
        </w:rPr>
        <w:t>Thinkspeak</w:t>
      </w:r>
      <w:proofErr w:type="spellEnd"/>
      <w:r w:rsidR="00C6795E">
        <w:rPr>
          <w:color w:val="000000" w:themeColor="text1"/>
        </w:rPr>
        <w:t xml:space="preserve"> cloud to send the </w:t>
      </w:r>
      <w:r w:rsidR="00142E1F">
        <w:rPr>
          <w:color w:val="000000" w:themeColor="text1"/>
        </w:rPr>
        <w:t>information which is free for use.</w:t>
      </w:r>
    </w:p>
    <w:p w14:paraId="3370A708" w14:textId="77777777" w:rsidR="00142E1F" w:rsidRDefault="00142E1F" w:rsidP="008C63CD">
      <w:pPr>
        <w:rPr>
          <w:color w:val="000000" w:themeColor="text1"/>
        </w:rPr>
      </w:pPr>
    </w:p>
    <w:p w14:paraId="7BF4EDDE" w14:textId="08B62B01" w:rsidR="008D271F" w:rsidRDefault="008D271F" w:rsidP="008C63CD">
      <w:pPr>
        <w:rPr>
          <w:color w:val="000000" w:themeColor="text1"/>
        </w:rPr>
      </w:pPr>
      <w:r>
        <w:rPr>
          <w:color w:val="000000" w:themeColor="text1"/>
        </w:rPr>
        <w:t xml:space="preserve">      For using </w:t>
      </w:r>
      <w:proofErr w:type="spellStart"/>
      <w:r>
        <w:rPr>
          <w:color w:val="000000" w:themeColor="text1"/>
        </w:rPr>
        <w:t>Thinkspeak</w:t>
      </w:r>
      <w:proofErr w:type="spellEnd"/>
      <w:r>
        <w:rPr>
          <w:color w:val="000000" w:themeColor="text1"/>
        </w:rPr>
        <w:t xml:space="preserve"> </w:t>
      </w:r>
      <w:r w:rsidR="00B31069">
        <w:rPr>
          <w:color w:val="000000" w:themeColor="text1"/>
        </w:rPr>
        <w:t xml:space="preserve">we must first have a account in the </w:t>
      </w:r>
      <w:r w:rsidR="00C21EB9">
        <w:rPr>
          <w:color w:val="000000" w:themeColor="text1"/>
        </w:rPr>
        <w:t>server to have the cloud ser</w:t>
      </w:r>
      <w:r w:rsidR="00F629EC">
        <w:rPr>
          <w:color w:val="000000" w:themeColor="text1"/>
        </w:rPr>
        <w:t>ver for use.</w:t>
      </w:r>
    </w:p>
    <w:p w14:paraId="5165FE80" w14:textId="77777777" w:rsidR="00DF546A" w:rsidRDefault="00DF546A" w:rsidP="008C63CD">
      <w:pPr>
        <w:rPr>
          <w:color w:val="000000" w:themeColor="text1"/>
        </w:rPr>
      </w:pPr>
    </w:p>
    <w:p w14:paraId="12E64A34" w14:textId="4EE76D43" w:rsidR="00B97B56" w:rsidRPr="002E127B" w:rsidRDefault="00DF546A" w:rsidP="008C63CD">
      <w:pPr>
        <w:rPr>
          <w:color w:val="000000" w:themeColor="text1"/>
        </w:rPr>
      </w:pPr>
      <w:r>
        <w:rPr>
          <w:color w:val="000000" w:themeColor="text1"/>
        </w:rPr>
        <w:t xml:space="preserve">     We can </w:t>
      </w:r>
      <w:r w:rsidR="00D66A71">
        <w:rPr>
          <w:color w:val="000000" w:themeColor="text1"/>
        </w:rPr>
        <w:t xml:space="preserve">setup our channel in cloud </w:t>
      </w:r>
      <w:r w:rsidR="00DC691B">
        <w:rPr>
          <w:color w:val="000000" w:themeColor="text1"/>
        </w:rPr>
        <w:t xml:space="preserve">as public to update the details about the parking spaces </w:t>
      </w:r>
      <w:r w:rsidR="00F0303A">
        <w:rPr>
          <w:color w:val="000000" w:themeColor="text1"/>
        </w:rPr>
        <w:t>.</w:t>
      </w:r>
    </w:p>
    <w:p w14:paraId="7B26A21D" w14:textId="144ABE63" w:rsidR="00D70303" w:rsidRDefault="00D70303" w:rsidP="008C63CD">
      <w:pPr>
        <w:rPr>
          <w:color w:val="FFD966" w:themeColor="accent4" w:themeTint="99"/>
        </w:rPr>
      </w:pPr>
      <w:r>
        <w:rPr>
          <w:color w:val="FFD966" w:themeColor="accent4" w:themeTint="99"/>
        </w:rPr>
        <w:t xml:space="preserve">       </w:t>
      </w:r>
    </w:p>
    <w:p w14:paraId="3919D391" w14:textId="3D1E7565" w:rsidR="00617DB8" w:rsidRDefault="00617DB8" w:rsidP="008C63CD">
      <w:pPr>
        <w:rPr>
          <w:color w:val="000000" w:themeColor="text1"/>
        </w:rPr>
      </w:pPr>
      <w:r>
        <w:rPr>
          <w:color w:val="FFD966" w:themeColor="accent4" w:themeTint="99"/>
        </w:rPr>
        <w:t xml:space="preserve">     </w:t>
      </w:r>
      <w:r w:rsidR="00FE0B84">
        <w:rPr>
          <w:color w:val="000000" w:themeColor="text1"/>
        </w:rPr>
        <w:t xml:space="preserve">Now people can use the data about </w:t>
      </w:r>
      <w:r w:rsidR="007416B0">
        <w:rPr>
          <w:color w:val="000000" w:themeColor="text1"/>
        </w:rPr>
        <w:t>parking slot in the</w:t>
      </w:r>
      <w:r w:rsidR="00706FA4">
        <w:rPr>
          <w:color w:val="000000" w:themeColor="text1"/>
        </w:rPr>
        <w:t xml:space="preserve"> public tab using </w:t>
      </w:r>
      <w:proofErr w:type="spellStart"/>
      <w:r w:rsidR="00706FA4">
        <w:rPr>
          <w:color w:val="000000" w:themeColor="text1"/>
        </w:rPr>
        <w:t>Thinkspeak</w:t>
      </w:r>
      <w:proofErr w:type="spellEnd"/>
      <w:r w:rsidR="00706FA4">
        <w:rPr>
          <w:color w:val="000000" w:themeColor="text1"/>
        </w:rPr>
        <w:t xml:space="preserve"> cloud server.</w:t>
      </w:r>
    </w:p>
    <w:p w14:paraId="306A617F" w14:textId="77777777" w:rsidR="00E470DC" w:rsidRDefault="00E470DC" w:rsidP="008C63CD">
      <w:pPr>
        <w:rPr>
          <w:color w:val="000000" w:themeColor="text1"/>
        </w:rPr>
      </w:pPr>
    </w:p>
    <w:p w14:paraId="1B14283B" w14:textId="77777777" w:rsidR="00E470DC" w:rsidRDefault="00E470DC" w:rsidP="008C63CD">
      <w:pPr>
        <w:rPr>
          <w:color w:val="000000" w:themeColor="text1"/>
        </w:rPr>
      </w:pPr>
    </w:p>
    <w:p w14:paraId="22F6AE01" w14:textId="77777777" w:rsidR="00E470DC" w:rsidRDefault="00E470DC" w:rsidP="008C63CD">
      <w:pPr>
        <w:rPr>
          <w:color w:val="000000" w:themeColor="text1"/>
        </w:rPr>
      </w:pPr>
    </w:p>
    <w:p w14:paraId="3F662F6C" w14:textId="77777777" w:rsidR="009B146B" w:rsidRDefault="00E470DC" w:rsidP="00AD5938">
      <w:pPr>
        <w:rPr>
          <w:color w:val="FFC000" w:themeColor="accent4"/>
        </w:rPr>
      </w:pPr>
      <w:r w:rsidRPr="00E470DC">
        <w:rPr>
          <w:color w:val="FFC000" w:themeColor="accent4"/>
        </w:rPr>
        <w:t>Circuit diagram:</w:t>
      </w:r>
    </w:p>
    <w:p w14:paraId="10492128" w14:textId="59FFA4E8" w:rsidR="009B146B" w:rsidRDefault="009E6D66" w:rsidP="00AD5938">
      <w:pPr>
        <w:rPr>
          <w:color w:val="FFC000" w:themeColor="accent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DE39EAE" wp14:editId="6DE97E5F">
            <wp:simplePos x="0" y="0"/>
            <wp:positionH relativeFrom="column">
              <wp:posOffset>-408305</wp:posOffset>
            </wp:positionH>
            <wp:positionV relativeFrom="paragraph">
              <wp:posOffset>0</wp:posOffset>
            </wp:positionV>
            <wp:extent cx="6438900" cy="4691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CE627" w14:textId="77777777" w:rsidR="009B146B" w:rsidRDefault="009B146B" w:rsidP="00AD5938">
      <w:pPr>
        <w:rPr>
          <w:color w:val="FFC000" w:themeColor="accent4"/>
        </w:rPr>
      </w:pPr>
    </w:p>
    <w:p w14:paraId="4DAF69B9" w14:textId="77777777" w:rsidR="009B146B" w:rsidRDefault="009B146B" w:rsidP="00AD5938">
      <w:pPr>
        <w:rPr>
          <w:color w:val="FFC000" w:themeColor="accent4"/>
        </w:rPr>
      </w:pPr>
    </w:p>
    <w:p w14:paraId="54B717B6" w14:textId="334B94CA" w:rsidR="009B146B" w:rsidRDefault="001E0A37" w:rsidP="00AD5938">
      <w:pPr>
        <w:rPr>
          <w:color w:val="FFC000" w:themeColor="accent4"/>
        </w:rPr>
      </w:pPr>
      <w:r>
        <w:rPr>
          <w:color w:val="FFC000" w:themeColor="accent4"/>
        </w:rPr>
        <w:t>Code:</w:t>
      </w:r>
    </w:p>
    <w:p w14:paraId="5E28BC8F" w14:textId="77777777" w:rsidR="001E0A37" w:rsidRDefault="001E0A37" w:rsidP="00AD5938">
      <w:pPr>
        <w:rPr>
          <w:color w:val="FFC000" w:themeColor="accent4"/>
        </w:rPr>
      </w:pPr>
    </w:p>
    <w:p w14:paraId="4FA53A0A" w14:textId="3B44CBAD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>Python</w:t>
      </w:r>
    </w:p>
    <w:p w14:paraId="10B06508" w14:textId="77777777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># Import necessary libraries</w:t>
      </w:r>
    </w:p>
    <w:p w14:paraId="5A209DC0" w14:textId="0191E1F8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>Import time</w:t>
      </w:r>
    </w:p>
    <w:p w14:paraId="3050B148" w14:textId="2D8CE90E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Import </w:t>
      </w:r>
      <w:proofErr w:type="spellStart"/>
      <w:r w:rsidRPr="00FA1D6D">
        <w:rPr>
          <w:color w:val="000000" w:themeColor="text1"/>
        </w:rPr>
        <w:t>RPi.GPIO</w:t>
      </w:r>
      <w:proofErr w:type="spellEnd"/>
      <w:r w:rsidRPr="00FA1D6D">
        <w:rPr>
          <w:color w:val="000000" w:themeColor="text1"/>
        </w:rPr>
        <w:t xml:space="preserve"> as GPIO</w:t>
      </w:r>
    </w:p>
    <w:p w14:paraId="22ADEB87" w14:textId="472A13B0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>Import requests</w:t>
      </w:r>
    </w:p>
    <w:p w14:paraId="053161C1" w14:textId="77777777" w:rsidR="008A370D" w:rsidRPr="00FA1D6D" w:rsidRDefault="008A370D" w:rsidP="00AD5938">
      <w:pPr>
        <w:rPr>
          <w:color w:val="000000" w:themeColor="text1"/>
        </w:rPr>
      </w:pPr>
    </w:p>
    <w:p w14:paraId="527FD612" w14:textId="77777777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># Set GPIO mode and pin numbers</w:t>
      </w:r>
    </w:p>
    <w:p w14:paraId="0D4449C8" w14:textId="77777777" w:rsidR="008A370D" w:rsidRPr="00FA1D6D" w:rsidRDefault="008A370D" w:rsidP="00AD5938">
      <w:pPr>
        <w:rPr>
          <w:color w:val="000000" w:themeColor="text1"/>
        </w:rPr>
      </w:pPr>
      <w:proofErr w:type="spellStart"/>
      <w:r w:rsidRPr="00FA1D6D">
        <w:rPr>
          <w:color w:val="000000" w:themeColor="text1"/>
        </w:rPr>
        <w:t>GPIO.setmode</w:t>
      </w:r>
      <w:proofErr w:type="spellEnd"/>
      <w:r w:rsidRPr="00FA1D6D">
        <w:rPr>
          <w:color w:val="000000" w:themeColor="text1"/>
        </w:rPr>
        <w:t>(GPIO.BCM)</w:t>
      </w:r>
    </w:p>
    <w:p w14:paraId="0FCF3DF3" w14:textId="67E4C47B" w:rsidR="008A370D" w:rsidRPr="00FA1D6D" w:rsidRDefault="008A370D" w:rsidP="00AD5938">
      <w:pPr>
        <w:rPr>
          <w:color w:val="000000" w:themeColor="text1"/>
        </w:rPr>
      </w:pPr>
      <w:proofErr w:type="spellStart"/>
      <w:r w:rsidRPr="00FA1D6D">
        <w:rPr>
          <w:color w:val="000000" w:themeColor="text1"/>
        </w:rPr>
        <w:t>Sensor_pin</w:t>
      </w:r>
      <w:proofErr w:type="spellEnd"/>
      <w:r w:rsidRPr="00FA1D6D">
        <w:rPr>
          <w:color w:val="000000" w:themeColor="text1"/>
        </w:rPr>
        <w:t xml:space="preserve"> = 18</w:t>
      </w:r>
    </w:p>
    <w:p w14:paraId="1C8840E9" w14:textId="77777777" w:rsidR="008A370D" w:rsidRPr="00FA1D6D" w:rsidRDefault="008A370D" w:rsidP="00AD5938">
      <w:pPr>
        <w:rPr>
          <w:color w:val="000000" w:themeColor="text1"/>
        </w:rPr>
      </w:pPr>
    </w:p>
    <w:p w14:paraId="322EF5E0" w14:textId="77777777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># Set API endpoint for sending data</w:t>
      </w:r>
    </w:p>
    <w:p w14:paraId="4E9B53F0" w14:textId="49773742" w:rsidR="008A370D" w:rsidRPr="00FA1D6D" w:rsidRDefault="008A370D" w:rsidP="00AD5938">
      <w:pPr>
        <w:rPr>
          <w:color w:val="000000" w:themeColor="text1"/>
        </w:rPr>
      </w:pPr>
      <w:proofErr w:type="spellStart"/>
      <w:r w:rsidRPr="00FA1D6D">
        <w:rPr>
          <w:color w:val="000000" w:themeColor="text1"/>
        </w:rPr>
        <w:t>Api_endpoint</w:t>
      </w:r>
      <w:proofErr w:type="spellEnd"/>
      <w:r w:rsidRPr="00FA1D6D">
        <w:rPr>
          <w:color w:val="000000" w:themeColor="text1"/>
        </w:rPr>
        <w:t xml:space="preserve"> = </w:t>
      </w:r>
      <w:hyperlink r:id="rId8" w:history="1">
        <w:r w:rsidRPr="00FA1D6D">
          <w:rPr>
            <w:rStyle w:val="Hyperlink"/>
            <w:color w:val="000000" w:themeColor="text1"/>
          </w:rPr>
          <w:t>https://your-api-endpoint.com/parkingsensor</w:t>
        </w:r>
      </w:hyperlink>
    </w:p>
    <w:p w14:paraId="37EFF58E" w14:textId="77777777" w:rsidR="008A370D" w:rsidRPr="00FA1D6D" w:rsidRDefault="008A370D" w:rsidP="00AD5938">
      <w:pPr>
        <w:rPr>
          <w:color w:val="000000" w:themeColor="text1"/>
        </w:rPr>
      </w:pPr>
    </w:p>
    <w:p w14:paraId="0BAC1A7C" w14:textId="77777777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># Initialize GPIO pin as input</w:t>
      </w:r>
    </w:p>
    <w:p w14:paraId="6480CEFA" w14:textId="77777777" w:rsidR="008A370D" w:rsidRPr="00FA1D6D" w:rsidRDefault="008A370D" w:rsidP="00AD5938">
      <w:pPr>
        <w:rPr>
          <w:color w:val="000000" w:themeColor="text1"/>
        </w:rPr>
      </w:pPr>
      <w:proofErr w:type="spellStart"/>
      <w:r w:rsidRPr="00FA1D6D">
        <w:rPr>
          <w:color w:val="000000" w:themeColor="text1"/>
        </w:rPr>
        <w:t>GPIO.setup</w:t>
      </w:r>
      <w:proofErr w:type="spellEnd"/>
      <w:r w:rsidRPr="00FA1D6D">
        <w:rPr>
          <w:color w:val="000000" w:themeColor="text1"/>
        </w:rPr>
        <w:t>(</w:t>
      </w:r>
      <w:proofErr w:type="spellStart"/>
      <w:r w:rsidRPr="00FA1D6D">
        <w:rPr>
          <w:color w:val="000000" w:themeColor="text1"/>
        </w:rPr>
        <w:t>sensor_pin</w:t>
      </w:r>
      <w:proofErr w:type="spellEnd"/>
      <w:r w:rsidRPr="00FA1D6D">
        <w:rPr>
          <w:color w:val="000000" w:themeColor="text1"/>
        </w:rPr>
        <w:t>, GPIO.IN)</w:t>
      </w:r>
    </w:p>
    <w:p w14:paraId="3C91350C" w14:textId="77777777" w:rsidR="008A370D" w:rsidRPr="00FA1D6D" w:rsidRDefault="008A370D" w:rsidP="00AD5938">
      <w:pPr>
        <w:rPr>
          <w:color w:val="000000" w:themeColor="text1"/>
        </w:rPr>
      </w:pPr>
    </w:p>
    <w:p w14:paraId="29ACDA3D" w14:textId="77777777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># Function to send sensor data to the API</w:t>
      </w:r>
    </w:p>
    <w:p w14:paraId="673D1792" w14:textId="0D33814B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Def </w:t>
      </w:r>
      <w:proofErr w:type="spellStart"/>
      <w:r w:rsidRPr="00FA1D6D">
        <w:rPr>
          <w:color w:val="000000" w:themeColor="text1"/>
        </w:rPr>
        <w:t>send_data</w:t>
      </w:r>
      <w:proofErr w:type="spellEnd"/>
      <w:r w:rsidRPr="00FA1D6D">
        <w:rPr>
          <w:color w:val="000000" w:themeColor="text1"/>
        </w:rPr>
        <w:t>(status):</w:t>
      </w:r>
    </w:p>
    <w:p w14:paraId="2DBE2BD5" w14:textId="218456C3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Data = {</w:t>
      </w:r>
    </w:p>
    <w:p w14:paraId="73A46484" w14:textId="7B911CEE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“status”: status,</w:t>
      </w:r>
    </w:p>
    <w:p w14:paraId="04B10981" w14:textId="13EE6C7E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“timestamp”: </w:t>
      </w:r>
      <w:proofErr w:type="spellStart"/>
      <w:r w:rsidRPr="00FA1D6D">
        <w:rPr>
          <w:color w:val="000000" w:themeColor="text1"/>
        </w:rPr>
        <w:t>int</w:t>
      </w:r>
      <w:proofErr w:type="spellEnd"/>
      <w:r w:rsidRPr="00FA1D6D">
        <w:rPr>
          <w:color w:val="000000" w:themeColor="text1"/>
        </w:rPr>
        <w:t>(</w:t>
      </w:r>
      <w:proofErr w:type="spellStart"/>
      <w:r w:rsidRPr="00FA1D6D">
        <w:rPr>
          <w:color w:val="000000" w:themeColor="text1"/>
        </w:rPr>
        <w:t>time.time</w:t>
      </w:r>
      <w:proofErr w:type="spellEnd"/>
      <w:r w:rsidRPr="00FA1D6D">
        <w:rPr>
          <w:color w:val="000000" w:themeColor="text1"/>
        </w:rPr>
        <w:t>())</w:t>
      </w:r>
    </w:p>
    <w:p w14:paraId="16C63C68" w14:textId="77777777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}</w:t>
      </w:r>
    </w:p>
    <w:p w14:paraId="4E083181" w14:textId="6606B123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Response = </w:t>
      </w:r>
      <w:proofErr w:type="spellStart"/>
      <w:r w:rsidRPr="00FA1D6D">
        <w:rPr>
          <w:color w:val="000000" w:themeColor="text1"/>
        </w:rPr>
        <w:t>requests.post</w:t>
      </w:r>
      <w:proofErr w:type="spellEnd"/>
      <w:r w:rsidRPr="00FA1D6D">
        <w:rPr>
          <w:color w:val="000000" w:themeColor="text1"/>
        </w:rPr>
        <w:t>(</w:t>
      </w:r>
      <w:proofErr w:type="spellStart"/>
      <w:r w:rsidRPr="00FA1D6D">
        <w:rPr>
          <w:color w:val="000000" w:themeColor="text1"/>
        </w:rPr>
        <w:t>api_endpoint</w:t>
      </w:r>
      <w:proofErr w:type="spellEnd"/>
      <w:r w:rsidRPr="00FA1D6D">
        <w:rPr>
          <w:color w:val="000000" w:themeColor="text1"/>
        </w:rPr>
        <w:t xml:space="preserve">, </w:t>
      </w:r>
      <w:proofErr w:type="spellStart"/>
      <w:r w:rsidRPr="00FA1D6D">
        <w:rPr>
          <w:color w:val="000000" w:themeColor="text1"/>
        </w:rPr>
        <w:t>json</w:t>
      </w:r>
      <w:proofErr w:type="spellEnd"/>
      <w:r w:rsidRPr="00FA1D6D">
        <w:rPr>
          <w:color w:val="000000" w:themeColor="text1"/>
        </w:rPr>
        <w:t>=data)</w:t>
      </w:r>
    </w:p>
    <w:p w14:paraId="2B6005E5" w14:textId="3B46E95A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If </w:t>
      </w:r>
      <w:proofErr w:type="spellStart"/>
      <w:r w:rsidRPr="00FA1D6D">
        <w:rPr>
          <w:color w:val="000000" w:themeColor="text1"/>
        </w:rPr>
        <w:t>response.status_code</w:t>
      </w:r>
      <w:proofErr w:type="spellEnd"/>
      <w:r w:rsidRPr="00FA1D6D">
        <w:rPr>
          <w:color w:val="000000" w:themeColor="text1"/>
        </w:rPr>
        <w:t xml:space="preserve"> == 200:</w:t>
      </w:r>
    </w:p>
    <w:p w14:paraId="1DCEE87A" w14:textId="12FB0E85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Print(“Data sent successfully!”)</w:t>
      </w:r>
    </w:p>
    <w:p w14:paraId="25B95256" w14:textId="00E6D258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Else:</w:t>
      </w:r>
    </w:p>
    <w:p w14:paraId="519861B1" w14:textId="31E32C81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Print(“Failed to send data.”)</w:t>
      </w:r>
    </w:p>
    <w:p w14:paraId="5DE8A2D5" w14:textId="77777777" w:rsidR="008A370D" w:rsidRPr="00FA1D6D" w:rsidRDefault="008A370D" w:rsidP="00AD5938">
      <w:pPr>
        <w:rPr>
          <w:color w:val="000000" w:themeColor="text1"/>
        </w:rPr>
      </w:pPr>
    </w:p>
    <w:p w14:paraId="40BBB5EC" w14:textId="77777777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># Main loop</w:t>
      </w:r>
    </w:p>
    <w:p w14:paraId="7C3EF1D4" w14:textId="73AB6B61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>While True:</w:t>
      </w:r>
    </w:p>
    <w:p w14:paraId="15D03CB7" w14:textId="3CB4A3B3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Try:</w:t>
      </w:r>
    </w:p>
    <w:p w14:paraId="70B60521" w14:textId="77777777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# Read sensor status (0 or 1)</w:t>
      </w:r>
    </w:p>
    <w:p w14:paraId="11EFBC3A" w14:textId="7C7ECD85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Status = </w:t>
      </w:r>
      <w:proofErr w:type="spellStart"/>
      <w:r w:rsidRPr="00FA1D6D">
        <w:rPr>
          <w:color w:val="000000" w:themeColor="text1"/>
        </w:rPr>
        <w:t>GPIO.input</w:t>
      </w:r>
      <w:proofErr w:type="spellEnd"/>
      <w:r w:rsidRPr="00FA1D6D">
        <w:rPr>
          <w:color w:val="000000" w:themeColor="text1"/>
        </w:rPr>
        <w:t>(</w:t>
      </w:r>
      <w:proofErr w:type="spellStart"/>
      <w:r w:rsidRPr="00FA1D6D">
        <w:rPr>
          <w:color w:val="000000" w:themeColor="text1"/>
        </w:rPr>
        <w:t>sensor_pin</w:t>
      </w:r>
      <w:proofErr w:type="spellEnd"/>
      <w:r w:rsidRPr="00FA1D6D">
        <w:rPr>
          <w:color w:val="000000" w:themeColor="text1"/>
        </w:rPr>
        <w:t>)</w:t>
      </w:r>
    </w:p>
    <w:p w14:paraId="3514AC80" w14:textId="77777777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</w:t>
      </w:r>
    </w:p>
    <w:p w14:paraId="752A8383" w14:textId="77777777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# If parking spot is occupied, send status as 1</w:t>
      </w:r>
    </w:p>
    <w:p w14:paraId="7B0430B2" w14:textId="27D1FC65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If status == 1:</w:t>
      </w:r>
    </w:p>
    <w:p w14:paraId="6ACD2375" w14:textId="681D97EA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    </w:t>
      </w:r>
      <w:proofErr w:type="spellStart"/>
      <w:r w:rsidRPr="00FA1D6D">
        <w:rPr>
          <w:color w:val="000000" w:themeColor="text1"/>
        </w:rPr>
        <w:t>Send_data</w:t>
      </w:r>
      <w:proofErr w:type="spellEnd"/>
      <w:r w:rsidRPr="00FA1D6D">
        <w:rPr>
          <w:color w:val="000000" w:themeColor="text1"/>
        </w:rPr>
        <w:t>(1)</w:t>
      </w:r>
    </w:p>
    <w:p w14:paraId="5AD63703" w14:textId="77777777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</w:t>
      </w:r>
    </w:p>
    <w:p w14:paraId="67096380" w14:textId="77777777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# If parking spot is vacant, send status as 0</w:t>
      </w:r>
    </w:p>
    <w:p w14:paraId="6E3B178A" w14:textId="5E74490A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Else:</w:t>
      </w:r>
    </w:p>
    <w:p w14:paraId="6C02F481" w14:textId="0B55F2C7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    </w:t>
      </w:r>
      <w:proofErr w:type="spellStart"/>
      <w:r w:rsidRPr="00FA1D6D">
        <w:rPr>
          <w:color w:val="000000" w:themeColor="text1"/>
        </w:rPr>
        <w:t>Send_data</w:t>
      </w:r>
      <w:proofErr w:type="spellEnd"/>
      <w:r w:rsidRPr="00FA1D6D">
        <w:rPr>
          <w:color w:val="000000" w:themeColor="text1"/>
        </w:rPr>
        <w:t>(0)</w:t>
      </w:r>
    </w:p>
    <w:p w14:paraId="486ADDF1" w14:textId="77777777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</w:t>
      </w:r>
    </w:p>
    <w:p w14:paraId="46D141BD" w14:textId="77777777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# Wait for 1 second before reading again</w:t>
      </w:r>
    </w:p>
    <w:p w14:paraId="64D3CBAC" w14:textId="3331B6B6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</w:t>
      </w:r>
      <w:proofErr w:type="spellStart"/>
      <w:r w:rsidRPr="00FA1D6D">
        <w:rPr>
          <w:color w:val="000000" w:themeColor="text1"/>
        </w:rPr>
        <w:t>Time.sleep</w:t>
      </w:r>
      <w:proofErr w:type="spellEnd"/>
      <w:r w:rsidRPr="00FA1D6D">
        <w:rPr>
          <w:color w:val="000000" w:themeColor="text1"/>
        </w:rPr>
        <w:t>(1)</w:t>
      </w:r>
    </w:p>
    <w:p w14:paraId="2C39616C" w14:textId="77777777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</w:t>
      </w:r>
    </w:p>
    <w:p w14:paraId="305B4134" w14:textId="77777777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# Exit the program on keyboard interrupt (</w:t>
      </w:r>
      <w:proofErr w:type="spellStart"/>
      <w:r w:rsidRPr="00FA1D6D">
        <w:rPr>
          <w:color w:val="000000" w:themeColor="text1"/>
        </w:rPr>
        <w:t>Ctrl+C</w:t>
      </w:r>
      <w:proofErr w:type="spellEnd"/>
      <w:r w:rsidRPr="00FA1D6D">
        <w:rPr>
          <w:color w:val="000000" w:themeColor="text1"/>
        </w:rPr>
        <w:t>)</w:t>
      </w:r>
    </w:p>
    <w:p w14:paraId="37E140FB" w14:textId="1B7180F0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Except </w:t>
      </w:r>
      <w:proofErr w:type="spellStart"/>
      <w:r w:rsidRPr="00FA1D6D">
        <w:rPr>
          <w:color w:val="000000" w:themeColor="text1"/>
        </w:rPr>
        <w:t>KeyboardInterrupt</w:t>
      </w:r>
      <w:proofErr w:type="spellEnd"/>
      <w:r w:rsidRPr="00FA1D6D">
        <w:rPr>
          <w:color w:val="000000" w:themeColor="text1"/>
        </w:rPr>
        <w:t>:</w:t>
      </w:r>
    </w:p>
    <w:p w14:paraId="5786B5E6" w14:textId="7E3128A6" w:rsidR="008A370D" w:rsidRPr="00FA1D6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Print(“Program terminated.”)</w:t>
      </w:r>
    </w:p>
    <w:p w14:paraId="2BD88CCE" w14:textId="595BAAF7" w:rsidR="008A370D" w:rsidRDefault="008A370D" w:rsidP="00AD5938">
      <w:pPr>
        <w:rPr>
          <w:color w:val="000000" w:themeColor="text1"/>
        </w:rPr>
      </w:pPr>
      <w:r w:rsidRPr="00FA1D6D">
        <w:rPr>
          <w:color w:val="000000" w:themeColor="text1"/>
        </w:rPr>
        <w:t xml:space="preserve">        </w:t>
      </w:r>
      <w:proofErr w:type="spellStart"/>
      <w:r w:rsidRPr="00FA1D6D">
        <w:rPr>
          <w:color w:val="000000" w:themeColor="text1"/>
        </w:rPr>
        <w:t>GPIO.cleanup</w:t>
      </w:r>
      <w:proofErr w:type="spellEnd"/>
      <w:r w:rsidRPr="00FA1D6D">
        <w:rPr>
          <w:color w:val="000000" w:themeColor="text1"/>
        </w:rPr>
        <w:t>()</w:t>
      </w:r>
    </w:p>
    <w:p w14:paraId="1031E293" w14:textId="77777777" w:rsidR="008E149A" w:rsidRPr="00FA1D6D" w:rsidRDefault="008E149A" w:rsidP="00AD5938">
      <w:pPr>
        <w:rPr>
          <w:color w:val="000000" w:themeColor="text1"/>
        </w:rPr>
      </w:pPr>
    </w:p>
    <w:p w14:paraId="557CD530" w14:textId="77777777" w:rsidR="001E0A37" w:rsidRPr="00FA1D6D" w:rsidRDefault="001E0A37" w:rsidP="00AD5938">
      <w:pPr>
        <w:rPr>
          <w:color w:val="000000" w:themeColor="text1"/>
        </w:rPr>
      </w:pPr>
    </w:p>
    <w:sectPr w:rsidR="001E0A37" w:rsidRPr="00FA1D6D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F8FD9" w14:textId="77777777" w:rsidR="002A03B3" w:rsidRDefault="002A03B3">
      <w:r>
        <w:separator/>
      </w:r>
    </w:p>
    <w:p w14:paraId="5EEE6932" w14:textId="77777777" w:rsidR="002A03B3" w:rsidRDefault="002A03B3"/>
  </w:endnote>
  <w:endnote w:type="continuationSeparator" w:id="0">
    <w:p w14:paraId="5EF36A75" w14:textId="77777777" w:rsidR="002A03B3" w:rsidRDefault="002A03B3">
      <w:r>
        <w:continuationSeparator/>
      </w:r>
    </w:p>
    <w:p w14:paraId="3B47FD85" w14:textId="77777777" w:rsidR="002A03B3" w:rsidRDefault="002A03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47F561" w14:textId="77777777" w:rsidR="00662AC4" w:rsidRDefault="002C19E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D0B0F" w14:textId="77777777" w:rsidR="002A03B3" w:rsidRDefault="002A03B3">
      <w:r>
        <w:separator/>
      </w:r>
    </w:p>
    <w:p w14:paraId="2CFE099B" w14:textId="77777777" w:rsidR="002A03B3" w:rsidRDefault="002A03B3"/>
  </w:footnote>
  <w:footnote w:type="continuationSeparator" w:id="0">
    <w:p w14:paraId="64912E67" w14:textId="77777777" w:rsidR="002A03B3" w:rsidRDefault="002A03B3">
      <w:r>
        <w:continuationSeparator/>
      </w:r>
    </w:p>
    <w:p w14:paraId="30AE1D4E" w14:textId="77777777" w:rsidR="002A03B3" w:rsidRDefault="002A03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A47718"/>
    <w:multiLevelType w:val="hybridMultilevel"/>
    <w:tmpl w:val="3B0C9876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72A62"/>
    <w:multiLevelType w:val="hybridMultilevel"/>
    <w:tmpl w:val="4FB0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16465">
    <w:abstractNumId w:val="1"/>
  </w:num>
  <w:num w:numId="2" w16cid:durableId="809052279">
    <w:abstractNumId w:val="0"/>
  </w:num>
  <w:num w:numId="3" w16cid:durableId="651762619">
    <w:abstractNumId w:val="3"/>
  </w:num>
  <w:num w:numId="4" w16cid:durableId="1612325309">
    <w:abstractNumId w:val="5"/>
  </w:num>
  <w:num w:numId="5" w16cid:durableId="1403679969">
    <w:abstractNumId w:val="4"/>
  </w:num>
  <w:num w:numId="6" w16cid:durableId="1962683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DB"/>
    <w:rsid w:val="000006CE"/>
    <w:rsid w:val="000142AF"/>
    <w:rsid w:val="00040825"/>
    <w:rsid w:val="00062FAA"/>
    <w:rsid w:val="0008395A"/>
    <w:rsid w:val="000C304C"/>
    <w:rsid w:val="000C7387"/>
    <w:rsid w:val="000D3E6C"/>
    <w:rsid w:val="0013185A"/>
    <w:rsid w:val="00142CF4"/>
    <w:rsid w:val="00142E1F"/>
    <w:rsid w:val="00150356"/>
    <w:rsid w:val="001844C7"/>
    <w:rsid w:val="001E0A37"/>
    <w:rsid w:val="0022692C"/>
    <w:rsid w:val="00282B56"/>
    <w:rsid w:val="002A03B3"/>
    <w:rsid w:val="002B1B24"/>
    <w:rsid w:val="002C19E1"/>
    <w:rsid w:val="002E127B"/>
    <w:rsid w:val="002F3E88"/>
    <w:rsid w:val="003045AC"/>
    <w:rsid w:val="0032770E"/>
    <w:rsid w:val="00337AFF"/>
    <w:rsid w:val="003C1819"/>
    <w:rsid w:val="003C37A7"/>
    <w:rsid w:val="003D1637"/>
    <w:rsid w:val="003F79B0"/>
    <w:rsid w:val="004200FE"/>
    <w:rsid w:val="00491B27"/>
    <w:rsid w:val="00496027"/>
    <w:rsid w:val="004C31D7"/>
    <w:rsid w:val="004E2233"/>
    <w:rsid w:val="004E27B7"/>
    <w:rsid w:val="004F68A4"/>
    <w:rsid w:val="0050573E"/>
    <w:rsid w:val="005275BE"/>
    <w:rsid w:val="00540B88"/>
    <w:rsid w:val="00545F20"/>
    <w:rsid w:val="00575A57"/>
    <w:rsid w:val="00575C94"/>
    <w:rsid w:val="00587DC2"/>
    <w:rsid w:val="005A4E09"/>
    <w:rsid w:val="005B7EB2"/>
    <w:rsid w:val="00607645"/>
    <w:rsid w:val="006135A3"/>
    <w:rsid w:val="00614594"/>
    <w:rsid w:val="0061790E"/>
    <w:rsid w:val="00617DB8"/>
    <w:rsid w:val="00662AC4"/>
    <w:rsid w:val="00695DBE"/>
    <w:rsid w:val="006B211F"/>
    <w:rsid w:val="006D573C"/>
    <w:rsid w:val="006E43BB"/>
    <w:rsid w:val="006F2B5B"/>
    <w:rsid w:val="006F2B70"/>
    <w:rsid w:val="006F557F"/>
    <w:rsid w:val="00706FA4"/>
    <w:rsid w:val="007416B0"/>
    <w:rsid w:val="00786833"/>
    <w:rsid w:val="00792C36"/>
    <w:rsid w:val="007B09CF"/>
    <w:rsid w:val="007E4EBE"/>
    <w:rsid w:val="00803CFC"/>
    <w:rsid w:val="00805A1A"/>
    <w:rsid w:val="0082107C"/>
    <w:rsid w:val="00894A4C"/>
    <w:rsid w:val="008A370D"/>
    <w:rsid w:val="008C55B3"/>
    <w:rsid w:val="008C63CD"/>
    <w:rsid w:val="008D271F"/>
    <w:rsid w:val="008E149A"/>
    <w:rsid w:val="008E5028"/>
    <w:rsid w:val="008F60DF"/>
    <w:rsid w:val="00905B26"/>
    <w:rsid w:val="0091331A"/>
    <w:rsid w:val="00923A6C"/>
    <w:rsid w:val="00955771"/>
    <w:rsid w:val="00983019"/>
    <w:rsid w:val="00985435"/>
    <w:rsid w:val="009B0CE1"/>
    <w:rsid w:val="009B146B"/>
    <w:rsid w:val="009D0270"/>
    <w:rsid w:val="009D04AD"/>
    <w:rsid w:val="009E14BC"/>
    <w:rsid w:val="009E41E8"/>
    <w:rsid w:val="009E6D66"/>
    <w:rsid w:val="00A15F37"/>
    <w:rsid w:val="00A24926"/>
    <w:rsid w:val="00A527CC"/>
    <w:rsid w:val="00A961CB"/>
    <w:rsid w:val="00AB4ADB"/>
    <w:rsid w:val="00AC0D6D"/>
    <w:rsid w:val="00AD5938"/>
    <w:rsid w:val="00AE34F5"/>
    <w:rsid w:val="00B1252E"/>
    <w:rsid w:val="00B31069"/>
    <w:rsid w:val="00B93467"/>
    <w:rsid w:val="00B97B56"/>
    <w:rsid w:val="00BE7674"/>
    <w:rsid w:val="00C21EB9"/>
    <w:rsid w:val="00C309A5"/>
    <w:rsid w:val="00C6795E"/>
    <w:rsid w:val="00C84E16"/>
    <w:rsid w:val="00CB4164"/>
    <w:rsid w:val="00D23CB3"/>
    <w:rsid w:val="00D25823"/>
    <w:rsid w:val="00D36CDB"/>
    <w:rsid w:val="00D46CC8"/>
    <w:rsid w:val="00D649A5"/>
    <w:rsid w:val="00D66A71"/>
    <w:rsid w:val="00D70303"/>
    <w:rsid w:val="00D72A99"/>
    <w:rsid w:val="00DB6173"/>
    <w:rsid w:val="00DC691B"/>
    <w:rsid w:val="00DE5904"/>
    <w:rsid w:val="00DF546A"/>
    <w:rsid w:val="00E00F22"/>
    <w:rsid w:val="00E120B6"/>
    <w:rsid w:val="00E470DC"/>
    <w:rsid w:val="00E6066C"/>
    <w:rsid w:val="00EC535D"/>
    <w:rsid w:val="00EE42A9"/>
    <w:rsid w:val="00F0303A"/>
    <w:rsid w:val="00F1776C"/>
    <w:rsid w:val="00F425A1"/>
    <w:rsid w:val="00F629EC"/>
    <w:rsid w:val="00F91804"/>
    <w:rsid w:val="00F96BB8"/>
    <w:rsid w:val="00FA1D6D"/>
    <w:rsid w:val="00FC5A29"/>
    <w:rsid w:val="00FD74EA"/>
    <w:rsid w:val="00FE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C6115"/>
  <w15:chartTrackingRefBased/>
  <w15:docId w15:val="{95C7907A-F919-3E45-BEB8-961AFBBA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FFC000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4472C4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934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3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-api-endpoint.com/parkingsensor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2A9C042-E6CA-6244-B81F-33F62FF48B34%7dtf50002051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%7b52A9C042-E6CA-6244-B81F-33F62FF48B34%7dtf50002051.dotx</Template>
  <TotalTime>1</TotalTime>
  <Pages>1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NIRMALADEVI Kannan</dc:creator>
  <cp:keywords/>
  <dc:description/>
  <cp:lastModifiedBy>NIRMALADEVI Kannan</cp:lastModifiedBy>
  <cp:revision>2</cp:revision>
  <dcterms:created xsi:type="dcterms:W3CDTF">2023-10-17T17:29:00Z</dcterms:created>
  <dcterms:modified xsi:type="dcterms:W3CDTF">2023-10-17T17:29:00Z</dcterms:modified>
</cp:coreProperties>
</file>